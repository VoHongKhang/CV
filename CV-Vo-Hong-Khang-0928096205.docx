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09572" w14:textId="133CBC5A" w:rsidR="00BA56D5" w:rsidRPr="00253D9A" w:rsidRDefault="0056312F" w:rsidP="00D847D3">
      <w:pPr>
        <w:pStyle w:val="ContactInfo"/>
        <w:spacing w:line="276" w:lineRule="auto"/>
        <w:rPr>
          <w:noProof/>
          <w:sz w:val="22"/>
          <w:szCs w:val="22"/>
        </w:rPr>
      </w:pPr>
      <w:r w:rsidRPr="006135E4">
        <w:rPr>
          <w:rFonts w:ascii="UVN Cat Bien" w:hAnsi="UVN Cat Bien"/>
          <w:noProof/>
          <w:sz w:val="22"/>
          <w:szCs w:val="22"/>
          <w:lang w:val="vi-VN"/>
        </w:rPr>
        <w:drawing>
          <wp:anchor distT="0" distB="0" distL="114300" distR="114300" simplePos="0" relativeHeight="251659264" behindDoc="1" locked="0" layoutInCell="1" allowOverlap="1" wp14:anchorId="6FE98DD8" wp14:editId="3A228B69">
            <wp:simplePos x="0" y="0"/>
            <wp:positionH relativeFrom="margin">
              <wp:align>left</wp:align>
            </wp:positionH>
            <wp:positionV relativeFrom="paragraph">
              <wp:posOffset>31934</wp:posOffset>
            </wp:positionV>
            <wp:extent cx="962025" cy="1283970"/>
            <wp:effectExtent l="0" t="0" r="9525" b="0"/>
            <wp:wrapSquare wrapText="bothSides"/>
            <wp:docPr id="1" name="Picture 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1"/>
                    </pic:cNvPr>
                    <pic:cNvPicPr/>
                  </pic:nvPicPr>
                  <pic:blipFill>
                    <a:blip r:embed="rId12" cstate="print">
                      <a:extLst>
                        <a:ext uri="{28A0092B-C50C-407E-A947-70E740481C1C}">
                          <a14:useLocalDpi xmlns:a14="http://schemas.microsoft.com/office/drawing/2010/main" val="0"/>
                        </a:ext>
                      </a:extLst>
                    </a:blip>
                    <a:srcRect l="12537" r="12537"/>
                    <a:stretch>
                      <a:fillRect/>
                    </a:stretch>
                  </pic:blipFill>
                  <pic:spPr bwMode="auto">
                    <a:xfrm>
                      <a:off x="0" y="0"/>
                      <a:ext cx="962025" cy="12839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B4494">
        <w:rPr>
          <w:rFonts w:ascii="UVN Cat Bien" w:hAnsi="UVN Cat Bien"/>
          <w:noProof/>
          <w:sz w:val="22"/>
          <w:szCs w:val="22"/>
        </w:rPr>
        <w:t>55/10/20</w:t>
      </w:r>
      <w:r w:rsidR="00253D9A">
        <w:rPr>
          <w:rFonts w:ascii="UVN Cat Bien" w:hAnsi="UVN Cat Bien"/>
          <w:noProof/>
          <w:sz w:val="22"/>
          <w:szCs w:val="22"/>
        </w:rPr>
        <w:t xml:space="preserve"> – </w:t>
      </w:r>
      <w:r w:rsidR="006B4494">
        <w:rPr>
          <w:rFonts w:ascii="UVN Cat Bien" w:hAnsi="UVN Cat Bien"/>
          <w:noProof/>
          <w:sz w:val="22"/>
          <w:szCs w:val="22"/>
        </w:rPr>
        <w:t>Đường 160</w:t>
      </w:r>
      <w:r w:rsidR="00253D9A">
        <w:rPr>
          <w:rFonts w:ascii="UVN Cat Bien" w:hAnsi="UVN Cat Bien"/>
          <w:noProof/>
          <w:sz w:val="22"/>
          <w:szCs w:val="22"/>
        </w:rPr>
        <w:t xml:space="preserve"> – </w:t>
      </w:r>
      <w:r w:rsidR="006B4494">
        <w:rPr>
          <w:rFonts w:ascii="UVN Cat Bien" w:hAnsi="UVN Cat Bien"/>
          <w:noProof/>
          <w:sz w:val="22"/>
          <w:szCs w:val="22"/>
        </w:rPr>
        <w:t>Tăng Nhơn Phú A</w:t>
      </w:r>
      <w:r w:rsidR="00253D9A">
        <w:rPr>
          <w:rFonts w:ascii="UVN Cat Bien" w:hAnsi="UVN Cat Bien"/>
          <w:noProof/>
          <w:sz w:val="22"/>
          <w:szCs w:val="22"/>
        </w:rPr>
        <w:t xml:space="preserve"> – </w:t>
      </w:r>
      <w:r w:rsidR="006B4494">
        <w:rPr>
          <w:rFonts w:ascii="UVN Cat Bien" w:hAnsi="UVN Cat Bien"/>
          <w:noProof/>
          <w:sz w:val="22"/>
          <w:szCs w:val="22"/>
        </w:rPr>
        <w:t>Quận 9</w:t>
      </w:r>
    </w:p>
    <w:p w14:paraId="421AA086" w14:textId="33B46291" w:rsidR="00246221" w:rsidRPr="0056312F" w:rsidRDefault="00246221" w:rsidP="0056312F">
      <w:pPr>
        <w:pStyle w:val="ContactInfo"/>
        <w:spacing w:line="276" w:lineRule="auto"/>
        <w:rPr>
          <w:noProof/>
          <w:color w:val="306785" w:themeColor="accent1" w:themeShade="BF"/>
          <w:sz w:val="22"/>
          <w:szCs w:val="22"/>
          <w:lang w:val="vi-VN"/>
        </w:rPr>
      </w:pPr>
      <w:r w:rsidRPr="006135E4">
        <w:rPr>
          <w:rFonts w:ascii="UVN Cat Bien" w:hAnsi="UVN Cat Bien"/>
          <w:noProof/>
          <w:sz w:val="22"/>
          <w:szCs w:val="22"/>
          <w:lang w:val="vi-VN"/>
        </w:rPr>
        <w:t>0</w:t>
      </w:r>
      <w:r w:rsidR="006B4494">
        <w:rPr>
          <w:rFonts w:ascii="UVN Cat Bien" w:hAnsi="UVN Cat Bien"/>
          <w:noProof/>
          <w:sz w:val="22"/>
          <w:szCs w:val="22"/>
        </w:rPr>
        <w:t>928096205</w:t>
      </w:r>
      <w:r w:rsidR="008F7017" w:rsidRPr="006135E4">
        <w:rPr>
          <w:rFonts w:ascii="UVN Cat Bien" w:hAnsi="UVN Cat Bien"/>
          <w:noProof/>
          <w:sz w:val="22"/>
          <w:szCs w:val="22"/>
          <w:lang w:val="vi-VN"/>
        </w:rPr>
        <w:t xml:space="preserve"> </w:t>
      </w:r>
      <w:r w:rsidR="0056312F">
        <w:rPr>
          <w:rFonts w:ascii="UVN Cat Bien" w:hAnsi="UVN Cat Bien"/>
          <w:noProof/>
          <w:sz w:val="22"/>
          <w:szCs w:val="22"/>
        </w:rPr>
        <w:t xml:space="preserve">| </w:t>
      </w:r>
      <w:hyperlink r:id="rId13" w:history="1">
        <w:r w:rsidR="001806BA" w:rsidRPr="007B4539">
          <w:rPr>
            <w:rStyle w:val="Hyperlink"/>
            <w:rFonts w:ascii="UVN Cat Bien" w:hAnsi="UVN Cat Bien"/>
            <w:noProof/>
            <w:sz w:val="22"/>
            <w:szCs w:val="22"/>
          </w:rPr>
          <w:t>vohongkhang202</w:t>
        </w:r>
        <w:r w:rsidR="001806BA" w:rsidRPr="007B4539">
          <w:rPr>
            <w:rStyle w:val="Hyperlink"/>
            <w:rFonts w:ascii="UVN Cat Bien" w:hAnsi="UVN Cat Bien"/>
            <w:noProof/>
            <w:sz w:val="22"/>
            <w:szCs w:val="22"/>
            <w:lang w:val="vi-VN"/>
          </w:rPr>
          <w:t>@gmail.com</w:t>
        </w:r>
      </w:hyperlink>
    </w:p>
    <w:p w14:paraId="3DD20098" w14:textId="24E8015C" w:rsidR="00BA56D5" w:rsidRPr="001806BA" w:rsidRDefault="00611A93" w:rsidP="00D847D3">
      <w:pPr>
        <w:pStyle w:val="ContactInfo"/>
        <w:spacing w:line="276" w:lineRule="auto"/>
        <w:rPr>
          <w:noProof/>
          <w:sz w:val="22"/>
          <w:szCs w:val="22"/>
          <w:lang w:val="vi-VN"/>
        </w:rPr>
      </w:pPr>
      <w:hyperlink r:id="rId14" w:history="1">
        <w:r w:rsidRPr="007B4539">
          <w:rPr>
            <w:rStyle w:val="Hyperlink"/>
            <w:rFonts w:ascii="UVN Cat Bien" w:hAnsi="UVN Cat Bien"/>
            <w:noProof/>
            <w:sz w:val="22"/>
            <w:szCs w:val="22"/>
          </w:rPr>
          <w:t>https://</w:t>
        </w:r>
        <w:r w:rsidRPr="007B4539">
          <w:rPr>
            <w:rStyle w:val="Hyperlink"/>
            <w:rFonts w:ascii="UVN Cat Bien" w:hAnsi="UVN Cat Bien"/>
            <w:noProof/>
            <w:sz w:val="22"/>
            <w:szCs w:val="22"/>
            <w:lang w:val="vi-VN"/>
          </w:rPr>
          <w:t>github.com/</w:t>
        </w:r>
        <w:r w:rsidRPr="007B4539">
          <w:rPr>
            <w:rStyle w:val="Hyperlink"/>
            <w:rFonts w:ascii="UVN Cat Bien" w:hAnsi="UVN Cat Bien"/>
            <w:noProof/>
            <w:sz w:val="22"/>
            <w:szCs w:val="22"/>
          </w:rPr>
          <w:t>VoHongKhang</w:t>
        </w:r>
      </w:hyperlink>
    </w:p>
    <w:sdt>
      <w:sdtPr>
        <w:rPr>
          <w:rFonts w:ascii="UVN Cat Bien" w:hAnsi="UVN Cat Bien"/>
          <w:noProof/>
          <w:sz w:val="40"/>
          <w:szCs w:val="40"/>
          <w:lang w:val="vi-VN"/>
        </w:rPr>
        <w:alias w:val="Your Name"/>
        <w:tag w:val=""/>
        <w:id w:val="-574512284"/>
        <w:placeholder>
          <w:docPart w:val="63D6DB7FE5714815BBB946C73388BD5C"/>
        </w:placeholder>
        <w:dataBinding w:prefixMappings="xmlns:ns0='http://purl.org/dc/elements/1.1/' xmlns:ns1='http://schemas.openxmlformats.org/package/2006/metadata/core-properties' " w:xpath="/ns1:coreProperties[1]/ns0:creator[1]" w:storeItemID="{6C3C8BC8-F283-45AE-878A-BAB7291924A1}"/>
        <w15:appearance w15:val="hidden"/>
        <w:text/>
      </w:sdtPr>
      <w:sdtContent>
        <w:p w14:paraId="53C5D9C2" w14:textId="6749928A" w:rsidR="00BA56D5" w:rsidRPr="006135E4" w:rsidRDefault="006B4494" w:rsidP="00253D9A">
          <w:pPr>
            <w:pStyle w:val="Name"/>
            <w:spacing w:line="276" w:lineRule="auto"/>
            <w:ind w:left="1843"/>
            <w:rPr>
              <w:rFonts w:ascii="UVN Cat Bien" w:hAnsi="UVN Cat Bien"/>
              <w:noProof/>
              <w:sz w:val="40"/>
              <w:szCs w:val="40"/>
              <w:lang w:val="vi-VN"/>
            </w:rPr>
          </w:pPr>
          <w:r>
            <w:rPr>
              <w:rFonts w:ascii="UVN Cat Bien" w:hAnsi="UVN Cat Bien"/>
              <w:noProof/>
              <w:sz w:val="40"/>
              <w:szCs w:val="40"/>
            </w:rPr>
            <w:t>VÕ HỒNG KHANG</w:t>
          </w:r>
        </w:p>
      </w:sdtContent>
    </w:sdt>
    <w:tbl>
      <w:tblPr>
        <w:tblStyle w:val="ResumeTable"/>
        <w:tblW w:w="5000" w:type="pct"/>
        <w:tblLook w:val="04A0" w:firstRow="1" w:lastRow="0" w:firstColumn="1" w:lastColumn="0" w:noHBand="0" w:noVBand="1"/>
        <w:tblCaption w:val="Resume text"/>
        <w:tblDescription w:val="Resume"/>
      </w:tblPr>
      <w:tblGrid>
        <w:gridCol w:w="1466"/>
        <w:gridCol w:w="294"/>
        <w:gridCol w:w="8320"/>
      </w:tblGrid>
      <w:tr w:rsidR="00BA56D5" w:rsidRPr="006135E4" w14:paraId="1CE5A373" w14:textId="77777777" w:rsidTr="000D55B3">
        <w:tc>
          <w:tcPr>
            <w:tcW w:w="1549" w:type="dxa"/>
            <w:tcBorders>
              <w:bottom w:val="single" w:sz="4" w:space="0" w:color="418AB3" w:themeColor="accent1"/>
            </w:tcBorders>
          </w:tcPr>
          <w:p w14:paraId="3B8712C1" w14:textId="77777777" w:rsidR="00246221" w:rsidRPr="006135E4" w:rsidRDefault="00246221" w:rsidP="00D847D3">
            <w:pPr>
              <w:pStyle w:val="Heading1"/>
              <w:spacing w:after="0" w:line="276" w:lineRule="auto"/>
              <w:rPr>
                <w:rFonts w:ascii="UVN Cat Bien" w:hAnsi="UVN Cat Bien"/>
                <w:noProof/>
                <w:sz w:val="24"/>
                <w:szCs w:val="24"/>
                <w:lang w:val="vi-VN"/>
              </w:rPr>
            </w:pPr>
            <w:r w:rsidRPr="006135E4">
              <w:rPr>
                <w:rFonts w:ascii="UVN Cat Bien" w:hAnsi="UVN Cat Bien"/>
                <w:noProof/>
                <w:sz w:val="24"/>
                <w:szCs w:val="24"/>
                <w:lang w:val="vi-VN"/>
              </w:rPr>
              <w:t xml:space="preserve">MỤC TIÊU </w:t>
            </w:r>
          </w:p>
          <w:p w14:paraId="683FDA7D" w14:textId="585477DC" w:rsidR="00BA56D5" w:rsidRPr="006135E4" w:rsidRDefault="00246221" w:rsidP="00D847D3">
            <w:pPr>
              <w:pStyle w:val="Heading1"/>
              <w:spacing w:after="0" w:line="276" w:lineRule="auto"/>
              <w:rPr>
                <w:rFonts w:ascii="UVN Cat Bien" w:hAnsi="UVN Cat Bien"/>
                <w:noProof/>
                <w:sz w:val="24"/>
                <w:szCs w:val="24"/>
                <w:lang w:val="vi-VN"/>
              </w:rPr>
            </w:pPr>
            <w:r w:rsidRPr="006135E4">
              <w:rPr>
                <w:rFonts w:ascii="UVN Cat Bien" w:hAnsi="UVN Cat Bien"/>
                <w:noProof/>
                <w:sz w:val="24"/>
                <w:szCs w:val="24"/>
                <w:lang w:val="vi-VN"/>
              </w:rPr>
              <w:t>NGHỀ NGHIỆP</w:t>
            </w:r>
          </w:p>
        </w:tc>
        <w:tc>
          <w:tcPr>
            <w:tcW w:w="342" w:type="dxa"/>
            <w:tcBorders>
              <w:bottom w:val="single" w:sz="4" w:space="0" w:color="418AB3" w:themeColor="accent1"/>
            </w:tcBorders>
          </w:tcPr>
          <w:p w14:paraId="74ADE6A4" w14:textId="77777777" w:rsidR="00BA56D5" w:rsidRPr="006135E4" w:rsidRDefault="00BA56D5" w:rsidP="00D847D3">
            <w:pPr>
              <w:spacing w:line="276" w:lineRule="auto"/>
              <w:rPr>
                <w:rFonts w:ascii="UVN Cat Bien" w:eastAsiaTheme="majorEastAsia" w:hAnsi="UVN Cat Bien" w:cstheme="majorBidi"/>
                <w:caps/>
                <w:noProof/>
                <w:color w:val="306785" w:themeColor="accent1" w:themeShade="BF"/>
                <w:sz w:val="24"/>
                <w:szCs w:val="24"/>
                <w:lang w:val="vi-VN"/>
              </w:rPr>
            </w:pPr>
          </w:p>
        </w:tc>
        <w:tc>
          <w:tcPr>
            <w:tcW w:w="8189" w:type="dxa"/>
            <w:tcBorders>
              <w:bottom w:val="single" w:sz="4" w:space="0" w:color="418AB3" w:themeColor="accent1"/>
            </w:tcBorders>
          </w:tcPr>
          <w:p w14:paraId="00E644AF" w14:textId="0255FE4F" w:rsidR="00BA56D5" w:rsidRPr="006135E4" w:rsidRDefault="00246221" w:rsidP="00D847D3">
            <w:pPr>
              <w:spacing w:line="276" w:lineRule="auto"/>
              <w:jc w:val="both"/>
              <w:rPr>
                <w:rFonts w:ascii="UVN Cat Bien" w:hAnsi="UVN Cat Bien"/>
                <w:noProof/>
                <w:sz w:val="24"/>
                <w:szCs w:val="24"/>
                <w:lang w:val="vi-VN"/>
              </w:rPr>
            </w:pPr>
            <w:r w:rsidRPr="006135E4">
              <w:rPr>
                <w:rFonts w:ascii="UVN Cat Bien" w:hAnsi="UVN Cat Bien"/>
                <w:noProof/>
                <w:sz w:val="24"/>
                <w:szCs w:val="24"/>
                <w:lang w:val="vi-VN"/>
              </w:rPr>
              <w:t>Là người có tư duy logic và khả năng sáng tạo tốt, với kiến thức chuyên môn đã học, em mong muốn được làm việc tại vị trí</w:t>
            </w:r>
            <w:r w:rsidR="00611A93">
              <w:rPr>
                <w:rFonts w:ascii="UVN Cat Bien" w:hAnsi="UVN Cat Bien"/>
                <w:noProof/>
                <w:sz w:val="24"/>
                <w:szCs w:val="24"/>
              </w:rPr>
              <w:t xml:space="preserve"> Lập trình Web</w:t>
            </w:r>
            <w:r w:rsidRPr="006135E4">
              <w:rPr>
                <w:rFonts w:ascii="UVN Cat Bien" w:hAnsi="UVN Cat Bien"/>
                <w:noProof/>
                <w:sz w:val="24"/>
                <w:szCs w:val="24"/>
                <w:lang w:val="vi-VN"/>
              </w:rPr>
              <w:t>, để có thể vận dụng tốt những kiến thức, kỹ năng mà mình đã tích lũy. Đồng thời, với môi trường làm việc chuyên nghiệp tại công ty, hy vọng sẽ giúp em trang bị thêm những kinh nghiệm và kỹ năng thực tế, nâng cao trình độ chuyên môn để trở thành một lập trình viên giỏi trong tương lai.</w:t>
            </w:r>
          </w:p>
        </w:tc>
      </w:tr>
      <w:tr w:rsidR="00BA56D5" w:rsidRPr="006135E4" w14:paraId="5E0D789C" w14:textId="77777777" w:rsidTr="000D55B3">
        <w:tc>
          <w:tcPr>
            <w:tcW w:w="1549" w:type="dxa"/>
            <w:tcBorders>
              <w:top w:val="single" w:sz="4" w:space="0" w:color="418AB3" w:themeColor="accent1"/>
              <w:bottom w:val="single" w:sz="4" w:space="0" w:color="418AB3" w:themeColor="accent1"/>
            </w:tcBorders>
          </w:tcPr>
          <w:p w14:paraId="30BC3D42" w14:textId="7C0468DA" w:rsidR="00BA56D5" w:rsidRPr="006135E4" w:rsidRDefault="00381AFB" w:rsidP="00D847D3">
            <w:pPr>
              <w:pStyle w:val="Heading1"/>
              <w:spacing w:line="276" w:lineRule="auto"/>
              <w:rPr>
                <w:rFonts w:ascii="UVN Cat Bien" w:hAnsi="UVN Cat Bien"/>
                <w:noProof/>
                <w:sz w:val="24"/>
                <w:szCs w:val="24"/>
              </w:rPr>
            </w:pPr>
            <w:r w:rsidRPr="006135E4">
              <w:rPr>
                <w:rFonts w:ascii="UVN Cat Bien" w:hAnsi="UVN Cat Bien"/>
                <w:noProof/>
                <w:sz w:val="24"/>
                <w:szCs w:val="24"/>
              </w:rPr>
              <w:t>KỸ NĂNG</w:t>
            </w:r>
            <w:r w:rsidR="00D4393E" w:rsidRPr="006135E4">
              <w:rPr>
                <w:rFonts w:ascii="UVN Cat Bien" w:hAnsi="UVN Cat Bien"/>
                <w:noProof/>
                <w:sz w:val="24"/>
                <w:szCs w:val="24"/>
              </w:rPr>
              <w:t xml:space="preserve"> CHUYÊN MÔN</w:t>
            </w:r>
          </w:p>
        </w:tc>
        <w:tc>
          <w:tcPr>
            <w:tcW w:w="342" w:type="dxa"/>
            <w:tcBorders>
              <w:top w:val="single" w:sz="4" w:space="0" w:color="418AB3" w:themeColor="accent1"/>
              <w:bottom w:val="single" w:sz="4" w:space="0" w:color="418AB3" w:themeColor="accent1"/>
            </w:tcBorders>
          </w:tcPr>
          <w:p w14:paraId="4086E115" w14:textId="18EAA322" w:rsidR="00BA56D5" w:rsidRPr="006135E4" w:rsidRDefault="00BA56D5" w:rsidP="00D847D3">
            <w:pPr>
              <w:spacing w:line="276" w:lineRule="auto"/>
              <w:rPr>
                <w:rFonts w:ascii="UVN Cat Bien" w:hAnsi="UVN Cat Bien"/>
                <w:noProof/>
                <w:sz w:val="24"/>
                <w:szCs w:val="24"/>
              </w:rPr>
            </w:pPr>
          </w:p>
        </w:tc>
        <w:tc>
          <w:tcPr>
            <w:tcW w:w="8189" w:type="dxa"/>
            <w:tcBorders>
              <w:top w:val="single" w:sz="4" w:space="0" w:color="418AB3" w:themeColor="accent1"/>
              <w:bottom w:val="single" w:sz="4" w:space="0" w:color="418AB3" w:themeColor="accent1"/>
            </w:tcBorders>
          </w:tcPr>
          <w:sdt>
            <w:sdtPr>
              <w:rPr>
                <w:rFonts w:ascii="UVN Cat Bien" w:eastAsiaTheme="minorEastAsia" w:hAnsi="UVN Cat Bien" w:cstheme="minorBidi"/>
                <w:b w:val="0"/>
                <w:bCs w:val="0"/>
                <w:caps w:val="0"/>
                <w:noProof/>
                <w:color w:val="595959" w:themeColor="text1" w:themeTint="A6"/>
                <w:sz w:val="24"/>
                <w:szCs w:val="24"/>
                <w:lang w:val="vi-VN"/>
                <w14:ligatures w14:val="none"/>
              </w:rPr>
              <w:id w:val="970869414"/>
              <w15:repeatingSection/>
            </w:sdtPr>
            <w:sdtContent>
              <w:sdt>
                <w:sdtPr>
                  <w:rPr>
                    <w:rFonts w:ascii="UVN Cat Bien" w:eastAsiaTheme="minorEastAsia" w:hAnsi="UVN Cat Bien" w:cstheme="minorBidi"/>
                    <w:b w:val="0"/>
                    <w:bCs w:val="0"/>
                    <w:caps w:val="0"/>
                    <w:noProof/>
                    <w:color w:val="595959" w:themeColor="text1" w:themeTint="A6"/>
                    <w:sz w:val="24"/>
                    <w:szCs w:val="24"/>
                    <w:lang w:val="vi-VN"/>
                    <w14:ligatures w14:val="none"/>
                  </w:rPr>
                  <w:id w:val="1211531560"/>
                  <w:placeholder>
                    <w:docPart w:val="A7CEE5EE73704AEBBA5322E0AA10A7B3"/>
                  </w:placeholder>
                  <w15:repeatingSectionItem/>
                </w:sdtPr>
                <w:sdtContent>
                  <w:p w14:paraId="1175CB7F" w14:textId="6F4450C7" w:rsidR="00BA56D5" w:rsidRPr="006135E4" w:rsidRDefault="00381AFB" w:rsidP="00D847D3">
                    <w:pPr>
                      <w:pStyle w:val="Heading2"/>
                      <w:spacing w:line="276" w:lineRule="auto"/>
                      <w:rPr>
                        <w:rFonts w:ascii="UVN Cat Bien" w:hAnsi="UVN Cat Bien"/>
                        <w:noProof/>
                        <w:sz w:val="24"/>
                        <w:szCs w:val="24"/>
                        <w:lang w:val="vi-VN"/>
                      </w:rPr>
                    </w:pPr>
                    <w:r w:rsidRPr="006135E4">
                      <w:rPr>
                        <w:rFonts w:ascii="UVN Cat Bien" w:hAnsi="UVN Cat Bien"/>
                        <w:noProof/>
                        <w:sz w:val="24"/>
                        <w:szCs w:val="24"/>
                      </w:rPr>
                      <w:t>GIẢI THUẬT VÀ LẬP TRÌNH</w:t>
                    </w:r>
                  </w:p>
                  <w:p w14:paraId="0BC7C81E" w14:textId="77777777" w:rsidR="0024780A" w:rsidRPr="006135E4" w:rsidRDefault="0024780A" w:rsidP="00D847D3">
                    <w:pPr>
                      <w:pStyle w:val="ResumeText"/>
                      <w:spacing w:line="276" w:lineRule="auto"/>
                      <w:ind w:right="0"/>
                      <w:rPr>
                        <w:rFonts w:ascii="UVN Cat Bien" w:hAnsi="UVN Cat Bien"/>
                        <w:noProof/>
                        <w:sz w:val="24"/>
                        <w:szCs w:val="24"/>
                        <w:lang w:val="vi-VN"/>
                      </w:rPr>
                    </w:pPr>
                    <w:r w:rsidRPr="006135E4">
                      <w:rPr>
                        <w:rFonts w:ascii="UVN Cat Bien" w:hAnsi="UVN Cat Bien"/>
                        <w:noProof/>
                        <w:sz w:val="24"/>
                        <w:szCs w:val="24"/>
                      </w:rPr>
                      <w:t xml:space="preserve">- </w:t>
                    </w:r>
                    <w:r w:rsidR="00381AFB" w:rsidRPr="006135E4">
                      <w:rPr>
                        <w:rFonts w:ascii="UVN Cat Bien" w:hAnsi="UVN Cat Bien"/>
                        <w:noProof/>
                        <w:sz w:val="24"/>
                        <w:szCs w:val="24"/>
                        <w:lang w:val="vi-VN"/>
                      </w:rPr>
                      <w:t xml:space="preserve">Nắm vững </w:t>
                    </w:r>
                    <w:r w:rsidR="00381AFB" w:rsidRPr="006135E4">
                      <w:rPr>
                        <w:rFonts w:ascii="UVN Cat Bien" w:hAnsi="UVN Cat Bien"/>
                        <w:noProof/>
                        <w:sz w:val="24"/>
                        <w:szCs w:val="24"/>
                      </w:rPr>
                      <w:t xml:space="preserve">các </w:t>
                    </w:r>
                    <w:r w:rsidR="00381AFB" w:rsidRPr="006135E4">
                      <w:rPr>
                        <w:rFonts w:ascii="UVN Cat Bien" w:hAnsi="UVN Cat Bien"/>
                        <w:noProof/>
                        <w:sz w:val="24"/>
                        <w:szCs w:val="24"/>
                        <w:lang w:val="vi-VN"/>
                      </w:rPr>
                      <w:t>kiến thức về</w:t>
                    </w:r>
                    <w:r w:rsidR="00381AFB" w:rsidRPr="006135E4">
                      <w:rPr>
                        <w:rFonts w:ascii="UVN Cat Bien" w:hAnsi="UVN Cat Bien"/>
                        <w:noProof/>
                        <w:sz w:val="24"/>
                        <w:szCs w:val="24"/>
                      </w:rPr>
                      <w:t xml:space="preserve"> cấu trúc dữ liệu và</w:t>
                    </w:r>
                    <w:r w:rsidR="00381AFB" w:rsidRPr="006135E4">
                      <w:rPr>
                        <w:rFonts w:ascii="UVN Cat Bien" w:hAnsi="UVN Cat Bien"/>
                        <w:noProof/>
                        <w:sz w:val="24"/>
                        <w:szCs w:val="24"/>
                        <w:lang w:val="vi-VN"/>
                      </w:rPr>
                      <w:t xml:space="preserve"> giải thuật, có thể áp dụng vào</w:t>
                    </w:r>
                    <w:r w:rsidR="00381AFB" w:rsidRPr="006135E4">
                      <w:rPr>
                        <w:rFonts w:ascii="UVN Cat Bien" w:hAnsi="UVN Cat Bien"/>
                        <w:noProof/>
                        <w:sz w:val="24"/>
                        <w:szCs w:val="24"/>
                      </w:rPr>
                      <w:t xml:space="preserve"> c</w:t>
                    </w:r>
                    <w:r w:rsidR="00381AFB" w:rsidRPr="006135E4">
                      <w:rPr>
                        <w:rFonts w:ascii="UVN Cat Bien" w:hAnsi="UVN Cat Bien"/>
                        <w:noProof/>
                        <w:sz w:val="24"/>
                        <w:szCs w:val="24"/>
                        <w:lang w:val="vi-VN"/>
                      </w:rPr>
                      <w:t>ác dự án thực tế.</w:t>
                    </w:r>
                  </w:p>
                  <w:p w14:paraId="3DC145BB" w14:textId="75DFB44F" w:rsidR="00BA56D5" w:rsidRPr="006135E4" w:rsidRDefault="0024780A" w:rsidP="00D847D3">
                    <w:pPr>
                      <w:pStyle w:val="ResumeText"/>
                      <w:spacing w:line="276" w:lineRule="auto"/>
                      <w:ind w:right="0"/>
                      <w:rPr>
                        <w:rFonts w:ascii="UVN Cat Bien" w:hAnsi="UVN Cat Bien"/>
                        <w:noProof/>
                        <w:sz w:val="24"/>
                        <w:szCs w:val="24"/>
                        <w:lang w:val="vi-VN"/>
                      </w:rPr>
                    </w:pPr>
                    <w:r w:rsidRPr="006135E4">
                      <w:rPr>
                        <w:rFonts w:ascii="UVN Cat Bien" w:hAnsi="UVN Cat Bien"/>
                        <w:noProof/>
                        <w:sz w:val="24"/>
                        <w:szCs w:val="24"/>
                      </w:rPr>
                      <w:t xml:space="preserve">- </w:t>
                    </w:r>
                    <w:r w:rsidR="00381AFB" w:rsidRPr="006135E4">
                      <w:rPr>
                        <w:rFonts w:ascii="UVN Cat Bien" w:hAnsi="UVN Cat Bien"/>
                        <w:noProof/>
                        <w:sz w:val="24"/>
                        <w:szCs w:val="24"/>
                      </w:rPr>
                      <w:t>Thành thạo các ngôn ngữ lập trình: Java, C#, Python, C.</w:t>
                    </w:r>
                  </w:p>
                </w:sdtContent>
              </w:sdt>
              <w:sdt>
                <w:sdtPr>
                  <w:rPr>
                    <w:rFonts w:ascii="UVN Cat Bien" w:eastAsiaTheme="minorEastAsia" w:hAnsi="UVN Cat Bien" w:cstheme="minorBidi"/>
                    <w:b w:val="0"/>
                    <w:bCs w:val="0"/>
                    <w:caps w:val="0"/>
                    <w:noProof/>
                    <w:color w:val="595959" w:themeColor="text1" w:themeTint="A6"/>
                    <w:sz w:val="24"/>
                    <w:szCs w:val="24"/>
                    <w:lang w:val="vi-VN"/>
                    <w14:ligatures w14:val="none"/>
                  </w:rPr>
                  <w:id w:val="1384910237"/>
                  <w:placeholder>
                    <w:docPart w:val="A7CEE5EE73704AEBBA5322E0AA10A7B3"/>
                  </w:placeholder>
                  <w15:repeatingSectionItem/>
                </w:sdtPr>
                <w:sdtContent>
                  <w:p w14:paraId="3A9CD9EC" w14:textId="43CC3A99" w:rsidR="00BA56D5" w:rsidRPr="006135E4" w:rsidRDefault="0024780A" w:rsidP="00D847D3">
                    <w:pPr>
                      <w:pStyle w:val="Heading2"/>
                      <w:spacing w:line="276" w:lineRule="auto"/>
                      <w:rPr>
                        <w:rFonts w:ascii="UVN Cat Bien" w:hAnsi="UVN Cat Bien"/>
                        <w:noProof/>
                        <w:sz w:val="24"/>
                        <w:szCs w:val="24"/>
                        <w:lang w:val="vi-VN"/>
                      </w:rPr>
                    </w:pPr>
                    <w:r w:rsidRPr="006135E4">
                      <w:rPr>
                        <w:rFonts w:ascii="UVN Cat Bien" w:hAnsi="UVN Cat Bien"/>
                        <w:noProof/>
                        <w:sz w:val="24"/>
                        <w:szCs w:val="24"/>
                      </w:rPr>
                      <w:t>FRAMEWORK / LIBRARY</w:t>
                    </w:r>
                  </w:p>
                  <w:p w14:paraId="2E60F50C" w14:textId="4E58D0B9" w:rsidR="00BA56D5" w:rsidRPr="006135E4" w:rsidRDefault="0024780A" w:rsidP="00D847D3">
                    <w:pPr>
                      <w:pStyle w:val="ResumeText"/>
                      <w:spacing w:line="276" w:lineRule="auto"/>
                      <w:rPr>
                        <w:rFonts w:ascii="UVN Cat Bien" w:hAnsi="UVN Cat Bien"/>
                        <w:noProof/>
                        <w:sz w:val="24"/>
                        <w:szCs w:val="24"/>
                        <w:lang w:val="vi-VN"/>
                      </w:rPr>
                    </w:pPr>
                    <w:r w:rsidRPr="006135E4">
                      <w:rPr>
                        <w:rFonts w:ascii="UVN Cat Bien" w:hAnsi="UVN Cat Bien"/>
                        <w:noProof/>
                        <w:sz w:val="24"/>
                        <w:szCs w:val="24"/>
                      </w:rPr>
                      <w:t>- Deep Learning: TensorFlow, PyTorch.</w:t>
                    </w:r>
                  </w:p>
                  <w:p w14:paraId="7BBC0CD5" w14:textId="32400D7E" w:rsidR="00BC66BA" w:rsidRPr="006135E4" w:rsidRDefault="0024780A" w:rsidP="00D847D3">
                    <w:pPr>
                      <w:pStyle w:val="ResumeText"/>
                      <w:spacing w:line="276" w:lineRule="auto"/>
                      <w:rPr>
                        <w:rFonts w:ascii="UVN Cat Bien" w:hAnsi="UVN Cat Bien"/>
                        <w:noProof/>
                        <w:sz w:val="24"/>
                        <w:szCs w:val="24"/>
                      </w:rPr>
                    </w:pPr>
                    <w:r w:rsidRPr="006135E4">
                      <w:rPr>
                        <w:rFonts w:ascii="UVN Cat Bien" w:hAnsi="UVN Cat Bien"/>
                        <w:noProof/>
                        <w:sz w:val="24"/>
                        <w:szCs w:val="24"/>
                      </w:rPr>
                      <w:t>- Web: Java Servlet, Bootstrap 4</w:t>
                    </w:r>
                    <w:r w:rsidR="00611A93">
                      <w:rPr>
                        <w:rFonts w:ascii="UVN Cat Bien" w:hAnsi="UVN Cat Bien"/>
                        <w:noProof/>
                        <w:sz w:val="24"/>
                        <w:szCs w:val="24"/>
                      </w:rPr>
                      <w:t>, Spring Boot</w:t>
                    </w:r>
                  </w:p>
                  <w:p w14:paraId="649F119F" w14:textId="3139F493" w:rsidR="00BA56D5" w:rsidRPr="006135E4" w:rsidRDefault="0024780A" w:rsidP="00D847D3">
                    <w:pPr>
                      <w:pStyle w:val="ResumeText"/>
                      <w:spacing w:line="276" w:lineRule="auto"/>
                      <w:rPr>
                        <w:rFonts w:ascii="UVN Cat Bien" w:hAnsi="UVN Cat Bien"/>
                        <w:noProof/>
                        <w:sz w:val="24"/>
                        <w:szCs w:val="24"/>
                      </w:rPr>
                    </w:pPr>
                    <w:r w:rsidRPr="006135E4">
                      <w:rPr>
                        <w:rFonts w:ascii="UVN Cat Bien" w:hAnsi="UVN Cat Bien"/>
                        <w:noProof/>
                        <w:sz w:val="24"/>
                        <w:szCs w:val="24"/>
                      </w:rPr>
                      <w:t>- Entity Framework</w:t>
                    </w:r>
                    <w:r w:rsidR="00194BE0">
                      <w:rPr>
                        <w:rFonts w:ascii="UVN Cat Bien" w:hAnsi="UVN Cat Bien"/>
                        <w:noProof/>
                        <w:sz w:val="24"/>
                        <w:szCs w:val="24"/>
                      </w:rPr>
                      <w:t>.</w:t>
                    </w:r>
                  </w:p>
                </w:sdtContent>
              </w:sdt>
              <w:sdt>
                <w:sdtPr>
                  <w:rPr>
                    <w:rFonts w:ascii="UVN Cat Bien" w:eastAsiaTheme="minorEastAsia" w:hAnsi="UVN Cat Bien" w:cstheme="minorBidi"/>
                    <w:b w:val="0"/>
                    <w:bCs w:val="0"/>
                    <w:caps w:val="0"/>
                    <w:noProof/>
                    <w:color w:val="595959" w:themeColor="text1" w:themeTint="A6"/>
                    <w:sz w:val="24"/>
                    <w:szCs w:val="24"/>
                    <w:lang w:val="vi-VN"/>
                    <w14:ligatures w14:val="none"/>
                  </w:rPr>
                  <w:id w:val="705752684"/>
                  <w:placeholder>
                    <w:docPart w:val="EC04D783C93446579199710284F654AE"/>
                  </w:placeholder>
                  <w15:repeatingSectionItem/>
                </w:sdtPr>
                <w:sdtContent>
                  <w:p w14:paraId="05C6E009" w14:textId="080997BE" w:rsidR="00AB272D" w:rsidRPr="006135E4" w:rsidRDefault="00AB272D" w:rsidP="00D847D3">
                    <w:pPr>
                      <w:pStyle w:val="Heading2"/>
                      <w:spacing w:line="276" w:lineRule="auto"/>
                      <w:rPr>
                        <w:rFonts w:ascii="UVN Cat Bien" w:hAnsi="UVN Cat Bien"/>
                        <w:noProof/>
                        <w:sz w:val="24"/>
                        <w:szCs w:val="24"/>
                        <w:lang w:val="vi-VN"/>
                      </w:rPr>
                    </w:pPr>
                    <w:r w:rsidRPr="006135E4">
                      <w:rPr>
                        <w:rFonts w:ascii="UVN Cat Bien" w:hAnsi="UVN Cat Bien"/>
                        <w:noProof/>
                        <w:sz w:val="24"/>
                        <w:szCs w:val="24"/>
                      </w:rPr>
                      <w:t xml:space="preserve">pattern </w:t>
                    </w:r>
                  </w:p>
                  <w:p w14:paraId="12D1352F" w14:textId="233AE247" w:rsidR="00AB272D" w:rsidRPr="006135E4" w:rsidRDefault="00AB272D" w:rsidP="00D847D3">
                    <w:pPr>
                      <w:pStyle w:val="ResumeText"/>
                      <w:spacing w:line="276" w:lineRule="auto"/>
                      <w:rPr>
                        <w:rFonts w:ascii="UVN Cat Bien" w:hAnsi="UVN Cat Bien"/>
                        <w:noProof/>
                        <w:sz w:val="24"/>
                        <w:szCs w:val="24"/>
                      </w:rPr>
                    </w:pPr>
                    <w:r w:rsidRPr="006135E4">
                      <w:rPr>
                        <w:rFonts w:ascii="UVN Cat Bien" w:hAnsi="UVN Cat Bien"/>
                        <w:noProof/>
                        <w:sz w:val="24"/>
                        <w:szCs w:val="24"/>
                      </w:rPr>
                      <w:t>- Architecture pattern: MVC, Three-tier.</w:t>
                    </w:r>
                  </w:p>
                  <w:p w14:paraId="3653BD82" w14:textId="4282E1EA" w:rsidR="00AB272D" w:rsidRPr="006135E4" w:rsidRDefault="00AB272D" w:rsidP="00D847D3">
                    <w:pPr>
                      <w:pStyle w:val="ResumeText"/>
                      <w:spacing w:line="276" w:lineRule="auto"/>
                      <w:rPr>
                        <w:rFonts w:ascii="UVN Cat Bien" w:hAnsi="UVN Cat Bien"/>
                        <w:noProof/>
                        <w:sz w:val="24"/>
                        <w:szCs w:val="24"/>
                      </w:rPr>
                    </w:pPr>
                    <w:r w:rsidRPr="006135E4">
                      <w:rPr>
                        <w:rFonts w:ascii="UVN Cat Bien" w:hAnsi="UVN Cat Bien"/>
                        <w:noProof/>
                        <w:sz w:val="24"/>
                        <w:szCs w:val="24"/>
                      </w:rPr>
                      <w:t>- Design pattern: Singleton, Prototype, Builder.</w:t>
                    </w:r>
                  </w:p>
                </w:sdtContent>
              </w:sdt>
              <w:sdt>
                <w:sdtPr>
                  <w:rPr>
                    <w:rFonts w:ascii="UVN Cat Bien" w:eastAsiaTheme="minorEastAsia" w:hAnsi="UVN Cat Bien" w:cstheme="minorBidi"/>
                    <w:b w:val="0"/>
                    <w:bCs w:val="0"/>
                    <w:caps w:val="0"/>
                    <w:noProof/>
                    <w:color w:val="595959" w:themeColor="text1" w:themeTint="A6"/>
                    <w:sz w:val="24"/>
                    <w:szCs w:val="24"/>
                    <w:lang w:val="vi-VN"/>
                    <w14:ligatures w14:val="none"/>
                  </w:rPr>
                  <w:id w:val="-1240024091"/>
                  <w:placeholder>
                    <w:docPart w:val="A7CEE5EE73704AEBBA5322E0AA10A7B3"/>
                  </w:placeholder>
                  <w15:repeatingSectionItem/>
                </w:sdtPr>
                <w:sdtContent>
                  <w:p w14:paraId="4573F2CD" w14:textId="741D3075" w:rsidR="00BA56D5" w:rsidRPr="006135E4" w:rsidRDefault="0024780A" w:rsidP="00D847D3">
                    <w:pPr>
                      <w:pStyle w:val="Heading2"/>
                      <w:spacing w:line="276" w:lineRule="auto"/>
                      <w:rPr>
                        <w:rFonts w:ascii="UVN Cat Bien" w:hAnsi="UVN Cat Bien"/>
                        <w:noProof/>
                        <w:sz w:val="24"/>
                        <w:szCs w:val="24"/>
                        <w:lang w:val="vi-VN"/>
                      </w:rPr>
                    </w:pPr>
                    <w:r w:rsidRPr="006135E4">
                      <w:rPr>
                        <w:rFonts w:ascii="UVN Cat Bien" w:hAnsi="UVN Cat Bien"/>
                        <w:noProof/>
                        <w:sz w:val="24"/>
                        <w:szCs w:val="24"/>
                      </w:rPr>
                      <w:t>Database</w:t>
                    </w:r>
                  </w:p>
                  <w:p w14:paraId="1E1F0CC3" w14:textId="52F0FA84" w:rsidR="0024780A" w:rsidRPr="006135E4" w:rsidRDefault="0024780A" w:rsidP="00D847D3">
                    <w:pPr>
                      <w:pStyle w:val="ResumeText"/>
                      <w:spacing w:line="276" w:lineRule="auto"/>
                      <w:rPr>
                        <w:rFonts w:ascii="UVN Cat Bien" w:hAnsi="UVN Cat Bien"/>
                        <w:noProof/>
                        <w:sz w:val="24"/>
                        <w:szCs w:val="24"/>
                        <w:lang w:val="vi-VN"/>
                      </w:rPr>
                    </w:pPr>
                    <w:r w:rsidRPr="006135E4">
                      <w:rPr>
                        <w:rFonts w:ascii="UVN Cat Bien" w:hAnsi="UVN Cat Bien"/>
                        <w:noProof/>
                        <w:sz w:val="24"/>
                        <w:szCs w:val="24"/>
                      </w:rPr>
                      <w:t>- Relational database: MSSQL,</w:t>
                    </w:r>
                    <w:r w:rsidR="00611A93">
                      <w:rPr>
                        <w:rFonts w:ascii="UVN Cat Bien" w:hAnsi="UVN Cat Bien"/>
                        <w:noProof/>
                        <w:sz w:val="24"/>
                        <w:szCs w:val="24"/>
                      </w:rPr>
                      <w:t xml:space="preserve"> MySQL</w:t>
                    </w:r>
                  </w:p>
                </w:sdtContent>
              </w:sdt>
              <w:sdt>
                <w:sdtPr>
                  <w:rPr>
                    <w:rFonts w:ascii="UVN Cat Bien" w:eastAsiaTheme="minorEastAsia" w:hAnsi="UVN Cat Bien" w:cstheme="minorBidi"/>
                    <w:b w:val="0"/>
                    <w:bCs w:val="0"/>
                    <w:caps w:val="0"/>
                    <w:noProof/>
                    <w:color w:val="595959" w:themeColor="text1" w:themeTint="A6"/>
                    <w:sz w:val="24"/>
                    <w:szCs w:val="24"/>
                    <w:lang w:val="vi-VN"/>
                    <w14:ligatures w14:val="none"/>
                  </w:rPr>
                  <w:id w:val="1349677112"/>
                  <w:placeholder>
                    <w:docPart w:val="801980041A774A74A138B60B7EF20056"/>
                  </w:placeholder>
                  <w15:repeatingSectionItem/>
                </w:sdtPr>
                <w:sdtContent>
                  <w:p w14:paraId="38CD582C" w14:textId="3DEE7257" w:rsidR="0024780A" w:rsidRPr="006135E4" w:rsidRDefault="0024780A" w:rsidP="00D847D3">
                    <w:pPr>
                      <w:pStyle w:val="Heading2"/>
                      <w:spacing w:line="276" w:lineRule="auto"/>
                      <w:rPr>
                        <w:rFonts w:ascii="UVN Cat Bien" w:hAnsi="UVN Cat Bien"/>
                        <w:noProof/>
                        <w:sz w:val="24"/>
                        <w:szCs w:val="24"/>
                        <w:lang w:val="vi-VN"/>
                      </w:rPr>
                    </w:pPr>
                    <w:r w:rsidRPr="006135E4">
                      <w:rPr>
                        <w:rFonts w:ascii="UVN Cat Bien" w:hAnsi="UVN Cat Bien"/>
                        <w:noProof/>
                        <w:sz w:val="24"/>
                        <w:szCs w:val="24"/>
                      </w:rPr>
                      <w:t>Source control</w:t>
                    </w:r>
                  </w:p>
                  <w:p w14:paraId="4270021A" w14:textId="7DA23098" w:rsidR="00BA56D5" w:rsidRPr="006135E4" w:rsidRDefault="0024780A" w:rsidP="00D847D3">
                    <w:pPr>
                      <w:pStyle w:val="ResumeText"/>
                      <w:spacing w:line="276" w:lineRule="auto"/>
                      <w:rPr>
                        <w:rFonts w:ascii="UVN Cat Bien" w:hAnsi="UVN Cat Bien"/>
                        <w:noProof/>
                        <w:sz w:val="24"/>
                        <w:szCs w:val="24"/>
                        <w:lang w:val="vi-VN"/>
                      </w:rPr>
                    </w:pPr>
                    <w:r w:rsidRPr="006135E4">
                      <w:rPr>
                        <w:rFonts w:ascii="UVN Cat Bien" w:hAnsi="UVN Cat Bien"/>
                        <w:noProof/>
                        <w:sz w:val="24"/>
                        <w:szCs w:val="24"/>
                      </w:rPr>
                      <w:t xml:space="preserve">- </w:t>
                    </w:r>
                    <w:r w:rsidR="00611A93">
                      <w:rPr>
                        <w:rFonts w:ascii="UVN Cat Bien" w:hAnsi="UVN Cat Bien"/>
                        <w:noProof/>
                        <w:sz w:val="24"/>
                        <w:szCs w:val="24"/>
                      </w:rPr>
                      <w:t>Có thể dụng</w:t>
                    </w:r>
                    <w:r w:rsidRPr="006135E4">
                      <w:rPr>
                        <w:rFonts w:ascii="UVN Cat Bien" w:hAnsi="UVN Cat Bien"/>
                        <w:noProof/>
                        <w:sz w:val="24"/>
                        <w:szCs w:val="24"/>
                      </w:rPr>
                      <w:t xml:space="preserve"> Git và </w:t>
                    </w:r>
                    <w:r w:rsidR="00D4393E" w:rsidRPr="006135E4">
                      <w:rPr>
                        <w:rFonts w:ascii="UVN Cat Bien" w:hAnsi="UVN Cat Bien"/>
                        <w:noProof/>
                        <w:sz w:val="24"/>
                        <w:szCs w:val="24"/>
                      </w:rPr>
                      <w:t>GitHub.</w:t>
                    </w:r>
                  </w:p>
                </w:sdtContent>
              </w:sdt>
            </w:sdtContent>
          </w:sdt>
        </w:tc>
      </w:tr>
      <w:tr w:rsidR="00BA56D5" w:rsidRPr="006135E4" w14:paraId="47F866DE" w14:textId="77777777" w:rsidTr="000D55B3">
        <w:tc>
          <w:tcPr>
            <w:tcW w:w="1549" w:type="dxa"/>
            <w:tcBorders>
              <w:top w:val="single" w:sz="4" w:space="0" w:color="418AB3" w:themeColor="accent1"/>
              <w:bottom w:val="single" w:sz="4" w:space="0" w:color="418AB3" w:themeColor="accent1"/>
            </w:tcBorders>
          </w:tcPr>
          <w:p w14:paraId="45D8D85B" w14:textId="31CA4CB7" w:rsidR="00BA56D5" w:rsidRPr="006135E4" w:rsidRDefault="00D4393E" w:rsidP="00D847D3">
            <w:pPr>
              <w:pStyle w:val="Heading1"/>
              <w:spacing w:line="276" w:lineRule="auto"/>
              <w:rPr>
                <w:rFonts w:ascii="UVN Cat Bien" w:hAnsi="UVN Cat Bien"/>
                <w:noProof/>
                <w:sz w:val="24"/>
                <w:szCs w:val="24"/>
              </w:rPr>
            </w:pPr>
            <w:r w:rsidRPr="006135E4">
              <w:rPr>
                <w:rFonts w:ascii="UVN Cat Bien" w:hAnsi="UVN Cat Bien"/>
                <w:noProof/>
                <w:sz w:val="24"/>
                <w:szCs w:val="24"/>
              </w:rPr>
              <w:t>KỸ NĂNG MỀM</w:t>
            </w:r>
          </w:p>
        </w:tc>
        <w:tc>
          <w:tcPr>
            <w:tcW w:w="342" w:type="dxa"/>
            <w:tcBorders>
              <w:top w:val="single" w:sz="4" w:space="0" w:color="418AB3" w:themeColor="accent1"/>
              <w:bottom w:val="single" w:sz="4" w:space="0" w:color="418AB3" w:themeColor="accent1"/>
            </w:tcBorders>
          </w:tcPr>
          <w:p w14:paraId="2AF0F32D" w14:textId="77777777" w:rsidR="00BA56D5" w:rsidRPr="006135E4" w:rsidRDefault="00BA56D5" w:rsidP="00D847D3">
            <w:pPr>
              <w:spacing w:line="276" w:lineRule="auto"/>
              <w:rPr>
                <w:rFonts w:ascii="UVN Cat Bien" w:hAnsi="UVN Cat Bien"/>
                <w:noProof/>
                <w:sz w:val="24"/>
                <w:szCs w:val="24"/>
                <w:lang w:val="vi-VN"/>
              </w:rPr>
            </w:pPr>
          </w:p>
        </w:tc>
        <w:tc>
          <w:tcPr>
            <w:tcW w:w="8189" w:type="dxa"/>
            <w:tcBorders>
              <w:top w:val="single" w:sz="4" w:space="0" w:color="418AB3" w:themeColor="accent1"/>
              <w:bottom w:val="single" w:sz="4" w:space="0" w:color="418AB3" w:themeColor="accent1"/>
            </w:tcBorders>
          </w:tcPr>
          <w:sdt>
            <w:sdtPr>
              <w:rPr>
                <w:rFonts w:ascii="UVN Cat Bien" w:hAnsi="UVN Cat Bien"/>
                <w:noProof/>
                <w:sz w:val="24"/>
                <w:szCs w:val="24"/>
                <w:lang w:val="vi-VN"/>
              </w:rPr>
              <w:id w:val="-1116827610"/>
              <w15:repeatingSection/>
            </w:sdtPr>
            <w:sdtContent>
              <w:sdt>
                <w:sdtPr>
                  <w:rPr>
                    <w:rFonts w:ascii="UVN Cat Bien" w:hAnsi="UVN Cat Bien"/>
                    <w:noProof/>
                    <w:sz w:val="24"/>
                    <w:szCs w:val="24"/>
                    <w:lang w:val="vi-VN"/>
                  </w:rPr>
                  <w:id w:val="664589972"/>
                  <w:placeholder>
                    <w:docPart w:val="7BBC479881764E06999918F4E0CD430A"/>
                  </w:placeholder>
                  <w15:repeatingSectionItem/>
                </w:sdtPr>
                <w:sdtContent>
                  <w:p w14:paraId="28E72EBA" w14:textId="4A4A5603" w:rsidR="00BA56D5" w:rsidRPr="006135E4" w:rsidRDefault="00D4393E" w:rsidP="00D847D3">
                    <w:pPr>
                      <w:pStyle w:val="ResumeText"/>
                      <w:spacing w:line="276" w:lineRule="auto"/>
                      <w:ind w:right="0"/>
                      <w:rPr>
                        <w:rFonts w:ascii="UVN Cat Bien" w:hAnsi="UVN Cat Bien"/>
                        <w:noProof/>
                        <w:sz w:val="24"/>
                        <w:szCs w:val="24"/>
                      </w:rPr>
                    </w:pPr>
                    <w:r w:rsidRPr="006135E4">
                      <w:rPr>
                        <w:rFonts w:ascii="UVN Cat Bien" w:hAnsi="UVN Cat Bien"/>
                        <w:noProof/>
                        <w:sz w:val="24"/>
                        <w:szCs w:val="24"/>
                      </w:rPr>
                      <w:t>- Kỹ năng tự nghiên cứu, làm việc độc lập, làm việc nhóm, kỹ năng giải quyết vấn đề, lập kế hoạch.</w:t>
                    </w:r>
                  </w:p>
                </w:sdtContent>
              </w:sdt>
            </w:sdtContent>
          </w:sdt>
        </w:tc>
      </w:tr>
      <w:tr w:rsidR="00D4393E" w:rsidRPr="006135E4" w14:paraId="70B01018" w14:textId="77777777" w:rsidTr="000D55B3">
        <w:tc>
          <w:tcPr>
            <w:tcW w:w="1549" w:type="dxa"/>
            <w:tcBorders>
              <w:top w:val="single" w:sz="4" w:space="0" w:color="418AB3" w:themeColor="accent1"/>
              <w:bottom w:val="single" w:sz="4" w:space="0" w:color="418AB3" w:themeColor="accent1"/>
            </w:tcBorders>
          </w:tcPr>
          <w:p w14:paraId="5B464F2C" w14:textId="3F24E928" w:rsidR="00D4393E" w:rsidRPr="006135E4" w:rsidRDefault="00D4393E" w:rsidP="00D847D3">
            <w:pPr>
              <w:pStyle w:val="Heading1"/>
              <w:spacing w:line="276" w:lineRule="auto"/>
              <w:rPr>
                <w:rFonts w:ascii="UVN Cat Bien" w:hAnsi="UVN Cat Bien"/>
                <w:noProof/>
                <w:sz w:val="24"/>
                <w:szCs w:val="24"/>
              </w:rPr>
            </w:pPr>
            <w:r w:rsidRPr="006135E4">
              <w:rPr>
                <w:rFonts w:ascii="UVN Cat Bien" w:hAnsi="UVN Cat Bien"/>
                <w:noProof/>
                <w:sz w:val="24"/>
                <w:szCs w:val="24"/>
                <w:lang w:val="vi-VN"/>
              </w:rPr>
              <w:t>học vấn</w:t>
            </w:r>
          </w:p>
        </w:tc>
        <w:tc>
          <w:tcPr>
            <w:tcW w:w="342" w:type="dxa"/>
            <w:tcBorders>
              <w:top w:val="single" w:sz="4" w:space="0" w:color="418AB3" w:themeColor="accent1"/>
              <w:bottom w:val="single" w:sz="4" w:space="0" w:color="418AB3" w:themeColor="accent1"/>
            </w:tcBorders>
          </w:tcPr>
          <w:p w14:paraId="335837A2" w14:textId="77777777" w:rsidR="00D4393E" w:rsidRPr="006135E4" w:rsidRDefault="00D4393E" w:rsidP="00D847D3">
            <w:pPr>
              <w:spacing w:line="276" w:lineRule="auto"/>
              <w:rPr>
                <w:rFonts w:ascii="UVN Cat Bien" w:hAnsi="UVN Cat Bien"/>
                <w:noProof/>
                <w:sz w:val="24"/>
                <w:szCs w:val="24"/>
                <w:lang w:val="vi-VN"/>
              </w:rPr>
            </w:pPr>
          </w:p>
        </w:tc>
        <w:tc>
          <w:tcPr>
            <w:tcW w:w="8189" w:type="dxa"/>
            <w:tcBorders>
              <w:top w:val="single" w:sz="4" w:space="0" w:color="418AB3" w:themeColor="accent1"/>
              <w:bottom w:val="single" w:sz="4" w:space="0" w:color="418AB3" w:themeColor="accent1"/>
            </w:tcBorders>
          </w:tcPr>
          <w:p w14:paraId="06117462" w14:textId="77777777" w:rsidR="00D4393E" w:rsidRPr="006135E4" w:rsidRDefault="00D4393E" w:rsidP="00D847D3">
            <w:pPr>
              <w:spacing w:after="0" w:line="276" w:lineRule="auto"/>
              <w:jc w:val="both"/>
              <w:rPr>
                <w:rFonts w:ascii="UVN Cat Bien" w:hAnsi="UVN Cat Bien"/>
                <w:b/>
                <w:bCs/>
                <w:noProof/>
                <w:sz w:val="24"/>
                <w:szCs w:val="24"/>
                <w:lang w:val="vi-VN"/>
              </w:rPr>
            </w:pPr>
            <w:r w:rsidRPr="006135E4">
              <w:rPr>
                <w:rFonts w:ascii="UVN Cat Bien" w:hAnsi="UVN Cat Bien"/>
                <w:b/>
                <w:bCs/>
                <w:noProof/>
                <w:sz w:val="24"/>
                <w:szCs w:val="24"/>
                <w:lang w:val="vi-VN"/>
              </w:rPr>
              <w:t>TRƯỜNG ĐẠI HỌC SƯ PHẠM KỸ THUẬT TPHCM</w:t>
            </w:r>
          </w:p>
          <w:p w14:paraId="36FE7C96" w14:textId="4CDB87D1" w:rsidR="00D4393E" w:rsidRPr="006135E4" w:rsidRDefault="00D4393E" w:rsidP="00A55B66">
            <w:pPr>
              <w:spacing w:before="0" w:after="0" w:line="276" w:lineRule="auto"/>
              <w:jc w:val="both"/>
              <w:rPr>
                <w:rFonts w:ascii="UVN Cat Bien" w:hAnsi="UVN Cat Bien"/>
                <w:noProof/>
                <w:sz w:val="24"/>
                <w:szCs w:val="24"/>
                <w:lang w:val="vi-VN"/>
              </w:rPr>
            </w:pPr>
            <w:r w:rsidRPr="006135E4">
              <w:rPr>
                <w:rFonts w:ascii="UVN Cat Bien" w:hAnsi="UVN Cat Bien"/>
                <w:noProof/>
                <w:sz w:val="24"/>
                <w:szCs w:val="24"/>
                <w:lang w:val="vi-VN"/>
              </w:rPr>
              <w:t>Chuyên ngành Công nghệ Phần mềm</w:t>
            </w:r>
            <w:r w:rsidR="00D847D3">
              <w:rPr>
                <w:noProof/>
                <w:sz w:val="24"/>
                <w:szCs w:val="24"/>
              </w:rPr>
              <w:t xml:space="preserve">                                              </w:t>
            </w:r>
            <w:r w:rsidR="00611A93">
              <w:rPr>
                <w:noProof/>
                <w:sz w:val="24"/>
                <w:szCs w:val="24"/>
              </w:rPr>
              <w:t>12</w:t>
            </w:r>
            <w:r w:rsidRPr="006135E4">
              <w:rPr>
                <w:rFonts w:ascii="UVN Cat Bien" w:hAnsi="UVN Cat Bien"/>
                <w:noProof/>
                <w:sz w:val="24"/>
                <w:szCs w:val="24"/>
                <w:lang w:val="vi-VN"/>
              </w:rPr>
              <w:t>/20</w:t>
            </w:r>
            <w:r w:rsidR="00611A93">
              <w:rPr>
                <w:rFonts w:ascii="UVN Cat Bien" w:hAnsi="UVN Cat Bien"/>
                <w:noProof/>
                <w:sz w:val="24"/>
                <w:szCs w:val="24"/>
              </w:rPr>
              <w:t>22</w:t>
            </w:r>
            <w:r w:rsidRPr="006135E4">
              <w:rPr>
                <w:rFonts w:ascii="UVN Cat Bien" w:hAnsi="UVN Cat Bien"/>
                <w:noProof/>
                <w:sz w:val="24"/>
                <w:szCs w:val="24"/>
                <w:lang w:val="vi-VN"/>
              </w:rPr>
              <w:t xml:space="preserve"> – hiện tại</w:t>
            </w:r>
          </w:p>
          <w:p w14:paraId="5A5B03DD" w14:textId="29AF85AA" w:rsidR="00D4393E" w:rsidRPr="006135E4" w:rsidRDefault="00D4393E" w:rsidP="00A55B66">
            <w:pPr>
              <w:pStyle w:val="ResumeText"/>
              <w:spacing w:before="0" w:line="276" w:lineRule="auto"/>
              <w:rPr>
                <w:rFonts w:ascii="UVN Cat Bien" w:hAnsi="UVN Cat Bien"/>
                <w:noProof/>
                <w:sz w:val="24"/>
                <w:szCs w:val="24"/>
                <w:lang w:val="vi-VN"/>
              </w:rPr>
            </w:pPr>
            <w:r w:rsidRPr="006135E4">
              <w:rPr>
                <w:rFonts w:ascii="UVN Cat Bien" w:hAnsi="UVN Cat Bien"/>
                <w:noProof/>
                <w:sz w:val="24"/>
                <w:szCs w:val="24"/>
                <w:lang w:val="vi-VN"/>
              </w:rPr>
              <w:t>Điểm trung bình: 8.</w:t>
            </w:r>
            <w:r w:rsidR="00611A93">
              <w:rPr>
                <w:rFonts w:ascii="UVN Cat Bien" w:hAnsi="UVN Cat Bien"/>
                <w:noProof/>
                <w:sz w:val="24"/>
                <w:szCs w:val="24"/>
              </w:rPr>
              <w:t>56</w:t>
            </w:r>
            <w:r w:rsidRPr="006135E4">
              <w:rPr>
                <w:rFonts w:ascii="UVN Cat Bien" w:hAnsi="UVN Cat Bien"/>
                <w:noProof/>
                <w:sz w:val="24"/>
                <w:szCs w:val="24"/>
                <w:lang w:val="vi-VN"/>
              </w:rPr>
              <w:t>/10</w:t>
            </w:r>
          </w:p>
        </w:tc>
      </w:tr>
      <w:tr w:rsidR="00BA56D5" w:rsidRPr="006135E4" w14:paraId="09083314" w14:textId="77777777" w:rsidTr="000D55B3">
        <w:tc>
          <w:tcPr>
            <w:tcW w:w="1549" w:type="dxa"/>
            <w:tcBorders>
              <w:top w:val="single" w:sz="4" w:space="0" w:color="418AB3" w:themeColor="accent1"/>
              <w:bottom w:val="single" w:sz="4" w:space="0" w:color="418AB3" w:themeColor="accent1"/>
            </w:tcBorders>
          </w:tcPr>
          <w:p w14:paraId="73C40533" w14:textId="459DC1D9" w:rsidR="00BA56D5" w:rsidRPr="001601F0" w:rsidRDefault="001601F0" w:rsidP="00D847D3">
            <w:pPr>
              <w:pStyle w:val="Heading1"/>
              <w:spacing w:line="276" w:lineRule="auto"/>
              <w:rPr>
                <w:rFonts w:ascii="UVN Cat Bien" w:hAnsi="UVN Cat Bien"/>
                <w:noProof/>
                <w:sz w:val="24"/>
                <w:szCs w:val="24"/>
              </w:rPr>
            </w:pPr>
            <w:r>
              <w:rPr>
                <w:rFonts w:ascii="UVN Cat Bien" w:hAnsi="UVN Cat Bien"/>
                <w:noProof/>
                <w:sz w:val="24"/>
                <w:szCs w:val="24"/>
              </w:rPr>
              <w:lastRenderedPageBreak/>
              <w:t>chứng chỉ</w:t>
            </w:r>
          </w:p>
        </w:tc>
        <w:tc>
          <w:tcPr>
            <w:tcW w:w="342" w:type="dxa"/>
            <w:tcBorders>
              <w:top w:val="single" w:sz="4" w:space="0" w:color="418AB3" w:themeColor="accent1"/>
              <w:bottom w:val="single" w:sz="4" w:space="0" w:color="418AB3" w:themeColor="accent1"/>
            </w:tcBorders>
          </w:tcPr>
          <w:p w14:paraId="4208725C" w14:textId="77777777" w:rsidR="00BA56D5" w:rsidRPr="006135E4" w:rsidRDefault="00BA56D5" w:rsidP="00D847D3">
            <w:pPr>
              <w:spacing w:line="276" w:lineRule="auto"/>
              <w:rPr>
                <w:rFonts w:ascii="UVN Cat Bien" w:hAnsi="UVN Cat Bien"/>
                <w:noProof/>
                <w:sz w:val="24"/>
                <w:szCs w:val="24"/>
                <w:lang w:val="vi-VN"/>
              </w:rPr>
            </w:pPr>
          </w:p>
        </w:tc>
        <w:tc>
          <w:tcPr>
            <w:tcW w:w="8189" w:type="dxa"/>
            <w:tcBorders>
              <w:top w:val="single" w:sz="4" w:space="0" w:color="418AB3" w:themeColor="accent1"/>
              <w:bottom w:val="single" w:sz="4" w:space="0" w:color="418AB3" w:themeColor="accent1"/>
            </w:tcBorders>
          </w:tcPr>
          <w:sdt>
            <w:sdtPr>
              <w:rPr>
                <w:rFonts w:ascii="UVN Cat Bien" w:eastAsiaTheme="minorEastAsia" w:hAnsi="UVN Cat Bien" w:cstheme="minorBidi"/>
                <w:b w:val="0"/>
                <w:bCs w:val="0"/>
                <w:caps w:val="0"/>
                <w:noProof/>
                <w:color w:val="595959" w:themeColor="text1" w:themeTint="A6"/>
                <w:sz w:val="24"/>
                <w:szCs w:val="24"/>
                <w:lang w:val="vi-VN"/>
                <w14:ligatures w14:val="none"/>
              </w:rPr>
              <w:id w:val="-691765356"/>
              <w15:repeatingSection/>
            </w:sdtPr>
            <w:sdtContent>
              <w:sdt>
                <w:sdtPr>
                  <w:rPr>
                    <w:rFonts w:ascii="UVN Cat Bien" w:eastAsiaTheme="minorEastAsia" w:hAnsi="UVN Cat Bien" w:cstheme="minorBidi"/>
                    <w:b w:val="0"/>
                    <w:bCs w:val="0"/>
                    <w:caps w:val="0"/>
                    <w:noProof/>
                    <w:color w:val="595959" w:themeColor="text1" w:themeTint="A6"/>
                    <w:sz w:val="24"/>
                    <w:szCs w:val="24"/>
                    <w:lang w:val="vi-VN"/>
                    <w14:ligatures w14:val="none"/>
                  </w:rPr>
                  <w:id w:val="-1126388115"/>
                  <w:placeholder>
                    <w:docPart w:val="6CBECC3035EE47E7BE15704313B8C7EA"/>
                  </w:placeholder>
                  <w15:repeatingSectionItem/>
                </w:sdtPr>
                <w:sdtContent>
                  <w:p w14:paraId="5917FE93" w14:textId="67E6640D" w:rsidR="00BA56D5" w:rsidRPr="006135E4" w:rsidRDefault="001601F0" w:rsidP="00D847D3">
                    <w:pPr>
                      <w:pStyle w:val="Heading2"/>
                      <w:spacing w:before="0" w:after="0" w:line="276" w:lineRule="auto"/>
                      <w:rPr>
                        <w:rFonts w:ascii="UVN Cat Bien" w:hAnsi="UVN Cat Bien"/>
                        <w:noProof/>
                        <w:sz w:val="24"/>
                        <w:szCs w:val="24"/>
                        <w:lang w:val="vi-VN"/>
                      </w:rPr>
                    </w:pPr>
                    <w:r>
                      <w:rPr>
                        <w:rFonts w:ascii="UVN Cat Bien" w:hAnsi="UVN Cat Bien"/>
                        <w:noProof/>
                        <w:sz w:val="24"/>
                        <w:szCs w:val="24"/>
                      </w:rPr>
                      <w:t>NGOẠI NGỮ</w:t>
                    </w:r>
                  </w:p>
                  <w:p w14:paraId="69CD6E2A" w14:textId="16789D27" w:rsidR="00BA56D5" w:rsidRPr="00611A93" w:rsidRDefault="001601F0" w:rsidP="00611A93">
                    <w:pPr>
                      <w:spacing w:before="0" w:line="276" w:lineRule="auto"/>
                      <w:rPr>
                        <w:rFonts w:ascii="UVN Cat Bien" w:hAnsi="UVN Cat Bien"/>
                        <w:noProof/>
                        <w:sz w:val="24"/>
                        <w:szCs w:val="24"/>
                        <w:lang w:val="vi-VN"/>
                      </w:rPr>
                    </w:pPr>
                    <w:r>
                      <w:rPr>
                        <w:rFonts w:ascii="UVN Cat Bien" w:hAnsi="UVN Cat Bien"/>
                        <w:noProof/>
                        <w:sz w:val="24"/>
                        <w:szCs w:val="24"/>
                      </w:rPr>
                      <w:t xml:space="preserve">- </w:t>
                    </w:r>
                    <w:r w:rsidR="00611A93">
                      <w:rPr>
                        <w:rFonts w:ascii="UVN Cat Bien" w:hAnsi="UVN Cat Bien"/>
                        <w:noProof/>
                        <w:sz w:val="24"/>
                        <w:szCs w:val="24"/>
                      </w:rPr>
                      <w:t>Chưa có</w:t>
                    </w:r>
                    <w:r w:rsidR="00B84DD1">
                      <w:rPr>
                        <w:rFonts w:ascii="UVN Cat Bien" w:hAnsi="UVN Cat Bien"/>
                        <w:noProof/>
                        <w:sz w:val="24"/>
                        <w:szCs w:val="24"/>
                      </w:rPr>
                      <w:t xml:space="preserve"> </w:t>
                    </w:r>
                  </w:p>
                </w:sdtContent>
              </w:sdt>
            </w:sdtContent>
          </w:sdt>
        </w:tc>
      </w:tr>
      <w:tr w:rsidR="000D55B3" w:rsidRPr="006135E4" w14:paraId="75559D5C" w14:textId="77777777" w:rsidTr="000D55B3">
        <w:tc>
          <w:tcPr>
            <w:tcW w:w="1549" w:type="dxa"/>
            <w:tcBorders>
              <w:top w:val="single" w:sz="4" w:space="0" w:color="418AB3" w:themeColor="accent1"/>
              <w:bottom w:val="single" w:sz="4" w:space="0" w:color="418AB3" w:themeColor="accent1"/>
            </w:tcBorders>
          </w:tcPr>
          <w:p w14:paraId="6158BF9A" w14:textId="3CDDB3BD" w:rsidR="000D55B3" w:rsidRPr="000D55B3" w:rsidRDefault="000D55B3" w:rsidP="00D847D3">
            <w:pPr>
              <w:pStyle w:val="Heading1"/>
              <w:spacing w:line="276" w:lineRule="auto"/>
              <w:rPr>
                <w:rFonts w:asciiTheme="minorHAnsi" w:hAnsiTheme="minorHAnsi"/>
                <w:noProof/>
                <w:sz w:val="24"/>
                <w:szCs w:val="24"/>
                <w:lang w:val="vi-VN"/>
              </w:rPr>
            </w:pPr>
            <w:r>
              <w:rPr>
                <w:rFonts w:ascii="UVN Cat Bien" w:hAnsi="UVN Cat Bien"/>
                <w:noProof/>
                <w:sz w:val="24"/>
                <w:szCs w:val="24"/>
              </w:rPr>
              <w:t>giải thưởng</w:t>
            </w:r>
          </w:p>
        </w:tc>
        <w:tc>
          <w:tcPr>
            <w:tcW w:w="342" w:type="dxa"/>
            <w:tcBorders>
              <w:top w:val="single" w:sz="4" w:space="0" w:color="418AB3" w:themeColor="accent1"/>
              <w:bottom w:val="single" w:sz="4" w:space="0" w:color="418AB3" w:themeColor="accent1"/>
            </w:tcBorders>
          </w:tcPr>
          <w:p w14:paraId="24BB5103" w14:textId="77777777" w:rsidR="000D55B3" w:rsidRPr="006135E4" w:rsidRDefault="000D55B3" w:rsidP="00D847D3">
            <w:pPr>
              <w:spacing w:line="276" w:lineRule="auto"/>
              <w:rPr>
                <w:rFonts w:ascii="UVN Cat Bien" w:hAnsi="UVN Cat Bien"/>
                <w:noProof/>
                <w:sz w:val="24"/>
                <w:szCs w:val="24"/>
                <w:lang w:val="vi-VN"/>
              </w:rPr>
            </w:pPr>
          </w:p>
        </w:tc>
        <w:tc>
          <w:tcPr>
            <w:tcW w:w="8189" w:type="dxa"/>
            <w:tcBorders>
              <w:top w:val="single" w:sz="4" w:space="0" w:color="418AB3" w:themeColor="accent1"/>
              <w:bottom w:val="single" w:sz="4" w:space="0" w:color="418AB3" w:themeColor="accent1"/>
            </w:tcBorders>
          </w:tcPr>
          <w:sdt>
            <w:sdtPr>
              <w:rPr>
                <w:rFonts w:ascii="UVN Cat Bien" w:eastAsiaTheme="minorEastAsia" w:hAnsi="UVN Cat Bien" w:cstheme="minorBidi"/>
                <w:b w:val="0"/>
                <w:bCs w:val="0"/>
                <w:caps w:val="0"/>
                <w:noProof/>
                <w:color w:val="595959" w:themeColor="text1" w:themeTint="A6"/>
                <w:sz w:val="24"/>
                <w:szCs w:val="24"/>
                <w:lang w:val="vi-VN"/>
                <w14:ligatures w14:val="none"/>
              </w:rPr>
              <w:id w:val="755569959"/>
              <w15:repeatingSection/>
            </w:sdtPr>
            <w:sdtEndPr>
              <w:rPr>
                <w:rFonts w:eastAsiaTheme="majorEastAsia" w:cstheme="majorBidi"/>
                <w:b/>
                <w:bCs/>
                <w:caps/>
                <w:color w:val="404040" w:themeColor="text1" w:themeTint="BF"/>
                <w:sz w:val="22"/>
                <w:szCs w:val="22"/>
                <w14:ligatures w14:val="standardContextual"/>
              </w:rPr>
            </w:sdtEndPr>
            <w:sdtContent>
              <w:sdt>
                <w:sdtPr>
                  <w:rPr>
                    <w:rFonts w:ascii="UVN Cat Bien" w:eastAsiaTheme="minorEastAsia" w:hAnsi="UVN Cat Bien" w:cstheme="minorBidi"/>
                    <w:b w:val="0"/>
                    <w:bCs w:val="0"/>
                    <w:caps w:val="0"/>
                    <w:noProof/>
                    <w:color w:val="595959" w:themeColor="text1" w:themeTint="A6"/>
                    <w:sz w:val="24"/>
                    <w:szCs w:val="24"/>
                    <w:lang w:val="vi-VN"/>
                    <w14:ligatures w14:val="none"/>
                  </w:rPr>
                  <w:id w:val="-809547300"/>
                  <w:placeholder>
                    <w:docPart w:val="984C726847AF4EA8B04BE02E42649F7C"/>
                  </w:placeholder>
                  <w15:repeatingSectionItem/>
                </w:sdtPr>
                <w:sdtEndPr>
                  <w:rPr>
                    <w:rFonts w:eastAsiaTheme="majorEastAsia" w:cstheme="majorBidi"/>
                    <w:b/>
                    <w:bCs/>
                    <w:caps/>
                    <w:color w:val="404040" w:themeColor="text1" w:themeTint="BF"/>
                    <w14:ligatures w14:val="standardContextual"/>
                  </w:rPr>
                </w:sdtEndPr>
                <w:sdtContent>
                  <w:p w14:paraId="411FA04E" w14:textId="4BA18113" w:rsidR="000D55B3" w:rsidRPr="00611A93" w:rsidRDefault="00EC4AEA" w:rsidP="00611A93">
                    <w:pPr>
                      <w:pStyle w:val="Heading2"/>
                      <w:spacing w:after="0" w:line="276" w:lineRule="auto"/>
                      <w:rPr>
                        <w:rFonts w:asciiTheme="minorHAnsi" w:hAnsiTheme="minorHAnsi"/>
                        <w:noProof/>
                        <w:sz w:val="24"/>
                        <w:szCs w:val="24"/>
                      </w:rPr>
                    </w:pPr>
                    <w:r>
                      <w:rPr>
                        <w:rFonts w:ascii="UVN Cat Bien" w:hAnsi="UVN Cat Bien"/>
                        <w:noProof/>
                        <w:sz w:val="24"/>
                        <w:szCs w:val="24"/>
                      </w:rPr>
                      <w:t>Giải nhất cuộc thi thiết kế thiệp điện tử</w:t>
                    </w:r>
                  </w:p>
                </w:sdtContent>
              </w:sdt>
            </w:sdtContent>
          </w:sdt>
        </w:tc>
      </w:tr>
      <w:tr w:rsidR="003506C4" w:rsidRPr="006135E4" w14:paraId="3C4D613D" w14:textId="77777777" w:rsidTr="000D55B3">
        <w:tc>
          <w:tcPr>
            <w:tcW w:w="1549" w:type="dxa"/>
            <w:tcBorders>
              <w:top w:val="single" w:sz="4" w:space="0" w:color="418AB3" w:themeColor="accent1"/>
              <w:bottom w:val="single" w:sz="4" w:space="0" w:color="418AB3" w:themeColor="accent1"/>
            </w:tcBorders>
          </w:tcPr>
          <w:p w14:paraId="1F745BBF" w14:textId="0BC1E041" w:rsidR="003506C4" w:rsidRDefault="003506C4" w:rsidP="00D847D3">
            <w:pPr>
              <w:pStyle w:val="Heading1"/>
              <w:spacing w:line="276" w:lineRule="auto"/>
              <w:rPr>
                <w:rFonts w:ascii="UVN Cat Bien" w:hAnsi="UVN Cat Bien"/>
                <w:noProof/>
                <w:sz w:val="24"/>
                <w:szCs w:val="24"/>
              </w:rPr>
            </w:pPr>
            <w:r>
              <w:rPr>
                <w:rFonts w:ascii="UVN Cat Bien" w:hAnsi="UVN Cat Bien"/>
                <w:noProof/>
                <w:sz w:val="24"/>
                <w:szCs w:val="24"/>
              </w:rPr>
              <w:t>dự án</w:t>
            </w:r>
          </w:p>
        </w:tc>
        <w:tc>
          <w:tcPr>
            <w:tcW w:w="342" w:type="dxa"/>
            <w:tcBorders>
              <w:top w:val="single" w:sz="4" w:space="0" w:color="418AB3" w:themeColor="accent1"/>
              <w:bottom w:val="single" w:sz="4" w:space="0" w:color="418AB3" w:themeColor="accent1"/>
            </w:tcBorders>
          </w:tcPr>
          <w:p w14:paraId="4DF080CF" w14:textId="77777777" w:rsidR="003506C4" w:rsidRPr="006135E4" w:rsidRDefault="003506C4" w:rsidP="00D847D3">
            <w:pPr>
              <w:spacing w:line="276" w:lineRule="auto"/>
              <w:rPr>
                <w:rFonts w:ascii="UVN Cat Bien" w:hAnsi="UVN Cat Bien"/>
                <w:noProof/>
                <w:sz w:val="24"/>
                <w:szCs w:val="24"/>
                <w:lang w:val="vi-VN"/>
              </w:rPr>
            </w:pPr>
          </w:p>
        </w:tc>
        <w:tc>
          <w:tcPr>
            <w:tcW w:w="8189" w:type="dxa"/>
            <w:tcBorders>
              <w:top w:val="single" w:sz="4" w:space="0" w:color="418AB3" w:themeColor="accent1"/>
              <w:bottom w:val="single" w:sz="4" w:space="0" w:color="418AB3" w:themeColor="accent1"/>
            </w:tcBorders>
          </w:tcPr>
          <w:sdt>
            <w:sdtPr>
              <w:rPr>
                <w:rFonts w:ascii="UVN Cat Bien" w:eastAsiaTheme="minorEastAsia" w:hAnsi="UVN Cat Bien" w:cstheme="minorBidi"/>
                <w:b w:val="0"/>
                <w:bCs w:val="0"/>
                <w:caps w:val="0"/>
                <w:noProof/>
                <w:color w:val="595959" w:themeColor="text1" w:themeTint="A6"/>
                <w:sz w:val="24"/>
                <w:szCs w:val="24"/>
                <w:lang w:val="vi-VN"/>
                <w14:ligatures w14:val="none"/>
              </w:rPr>
              <w:id w:val="-1593776210"/>
              <w15:repeatingSection/>
            </w:sdtPr>
            <w:sdtEndPr>
              <w:rPr>
                <w:sz w:val="22"/>
                <w:szCs w:val="22"/>
              </w:rPr>
            </w:sdtEndPr>
            <w:sdtContent>
              <w:sdt>
                <w:sdtPr>
                  <w:rPr>
                    <w:rFonts w:ascii="UVN Cat Bien" w:eastAsiaTheme="minorEastAsia" w:hAnsi="UVN Cat Bien" w:cstheme="minorBidi"/>
                    <w:b w:val="0"/>
                    <w:bCs w:val="0"/>
                    <w:caps w:val="0"/>
                    <w:noProof/>
                    <w:color w:val="595959" w:themeColor="text1" w:themeTint="A6"/>
                    <w:sz w:val="24"/>
                    <w:szCs w:val="24"/>
                    <w:lang w:val="vi-VN"/>
                    <w14:ligatures w14:val="none"/>
                  </w:rPr>
                  <w:id w:val="1649778810"/>
                  <w:placeholder>
                    <w:docPart w:val="92EDB552502949D8BEE80EC728993DF7"/>
                  </w:placeholder>
                  <w15:repeatingSectionItem/>
                </w:sdtPr>
                <w:sdtEndPr>
                  <w:rPr>
                    <w:sz w:val="2"/>
                    <w:szCs w:val="2"/>
                  </w:rPr>
                </w:sdtEndPr>
                <w:sdtContent>
                  <w:p w14:paraId="5804CBD8" w14:textId="3F0B32CD" w:rsidR="00EC4AEA" w:rsidRPr="00E540D2" w:rsidRDefault="00EC4AEA" w:rsidP="00EC4AEA">
                    <w:pPr>
                      <w:pStyle w:val="Heading2"/>
                      <w:spacing w:after="0" w:line="276" w:lineRule="auto"/>
                      <w:rPr>
                        <w:rFonts w:ascii="UVN Cat Bien" w:hAnsi="UVN Cat Bien"/>
                        <w:noProof/>
                        <w:sz w:val="24"/>
                        <w:szCs w:val="24"/>
                      </w:rPr>
                    </w:pPr>
                    <w:r w:rsidRPr="00E540D2">
                      <w:rPr>
                        <w:rFonts w:ascii="UVN Cat Bien" w:hAnsi="UVN Cat Bien"/>
                        <w:noProof/>
                        <w:sz w:val="24"/>
                        <w:szCs w:val="24"/>
                      </w:rPr>
                      <w:t>OGAni SHOP</w:t>
                    </w:r>
                  </w:p>
                  <w:p w14:paraId="5A037295" w14:textId="13CD4063" w:rsidR="0023658E" w:rsidRPr="00A55B66" w:rsidRDefault="0023658E" w:rsidP="0023658E">
                    <w:pPr>
                      <w:spacing w:before="0" w:line="276" w:lineRule="auto"/>
                      <w:rPr>
                        <w:rFonts w:ascii="UVN Cat Bien" w:hAnsi="UVN Cat Bien"/>
                        <w:i/>
                        <w:iCs/>
                        <w:noProof/>
                        <w:sz w:val="24"/>
                        <w:szCs w:val="24"/>
                      </w:rPr>
                    </w:pPr>
                    <w:r>
                      <w:rPr>
                        <w:rFonts w:ascii="UVN Cat Bien" w:hAnsi="UVN Cat Bien"/>
                        <w:i/>
                        <w:iCs/>
                        <w:noProof/>
                        <w:sz w:val="24"/>
                        <w:szCs w:val="24"/>
                      </w:rPr>
                      <w:t xml:space="preserve">Đồ án môn học </w:t>
                    </w:r>
                    <w:r w:rsidRPr="00A55B66">
                      <w:rPr>
                        <w:rFonts w:ascii="UVN Cat Bien" w:hAnsi="UVN Cat Bien"/>
                        <w:i/>
                        <w:iCs/>
                        <w:noProof/>
                        <w:sz w:val="24"/>
                        <w:szCs w:val="24"/>
                      </w:rPr>
                      <w:t>(</w:t>
                    </w:r>
                    <w:r w:rsidR="00EC4AEA">
                      <w:rPr>
                        <w:rFonts w:ascii="UVN Cat Bien" w:hAnsi="UVN Cat Bien"/>
                        <w:i/>
                        <w:iCs/>
                        <w:noProof/>
                        <w:sz w:val="24"/>
                        <w:szCs w:val="24"/>
                      </w:rPr>
                      <w:t>12</w:t>
                    </w:r>
                    <w:r w:rsidRPr="00A55B66">
                      <w:rPr>
                        <w:rFonts w:ascii="UVN Cat Bien" w:hAnsi="UVN Cat Bien"/>
                        <w:i/>
                        <w:iCs/>
                        <w:noProof/>
                        <w:sz w:val="24"/>
                        <w:szCs w:val="24"/>
                      </w:rPr>
                      <w:t>/202</w:t>
                    </w:r>
                    <w:r w:rsidR="00EC4AEA">
                      <w:rPr>
                        <w:rFonts w:ascii="UVN Cat Bien" w:hAnsi="UVN Cat Bien"/>
                        <w:i/>
                        <w:iCs/>
                        <w:noProof/>
                        <w:sz w:val="24"/>
                        <w:szCs w:val="24"/>
                      </w:rPr>
                      <w:t>2</w:t>
                    </w:r>
                    <w:r w:rsidRPr="00A55B66">
                      <w:rPr>
                        <w:rFonts w:ascii="UVN Cat Bien" w:hAnsi="UVN Cat Bien"/>
                        <w:i/>
                        <w:iCs/>
                        <w:noProof/>
                        <w:sz w:val="24"/>
                        <w:szCs w:val="24"/>
                      </w:rPr>
                      <w:t xml:space="preserve"> – hiện tại)</w:t>
                    </w:r>
                  </w:p>
                  <w:tbl>
                    <w:tblPr>
                      <w:tblStyle w:val="TableGrid"/>
                      <w:tblW w:w="8310" w:type="dxa"/>
                      <w:tblLook w:val="04A0" w:firstRow="1" w:lastRow="0" w:firstColumn="1" w:lastColumn="0" w:noHBand="0" w:noVBand="1"/>
                    </w:tblPr>
                    <w:tblGrid>
                      <w:gridCol w:w="2640"/>
                      <w:gridCol w:w="5670"/>
                    </w:tblGrid>
                    <w:tr w:rsidR="0023658E" w14:paraId="6A307659" w14:textId="77777777" w:rsidTr="0023658E">
                      <w:tc>
                        <w:tcPr>
                          <w:tcW w:w="2640" w:type="dxa"/>
                          <w:vAlign w:val="center"/>
                        </w:tcPr>
                        <w:p w14:paraId="34CB4773" w14:textId="2FA2E876" w:rsidR="0023658E" w:rsidRPr="0023658E" w:rsidRDefault="0023658E" w:rsidP="0023658E">
                          <w:pPr>
                            <w:spacing w:before="0" w:line="276" w:lineRule="auto"/>
                            <w:rPr>
                              <w:rFonts w:ascii="UVN Cat Bien" w:hAnsi="UVN Cat Bien"/>
                              <w:b/>
                              <w:bCs/>
                              <w:noProof/>
                              <w:sz w:val="24"/>
                              <w:szCs w:val="24"/>
                            </w:rPr>
                          </w:pPr>
                          <w:r w:rsidRPr="0023658E">
                            <w:rPr>
                              <w:rFonts w:ascii="UVN Cat Bien" w:hAnsi="UVN Cat Bien"/>
                              <w:b/>
                              <w:bCs/>
                              <w:noProof/>
                              <w:sz w:val="24"/>
                              <w:szCs w:val="24"/>
                            </w:rPr>
                            <w:t>Mô tả dự án</w:t>
                          </w:r>
                        </w:p>
                      </w:tc>
                      <w:tc>
                        <w:tcPr>
                          <w:tcW w:w="5670" w:type="dxa"/>
                          <w:vAlign w:val="center"/>
                        </w:tcPr>
                        <w:p w14:paraId="7580D320" w14:textId="492A81C2" w:rsidR="00EC4AEA" w:rsidRPr="00EC4AEA" w:rsidRDefault="00EC4AEA" w:rsidP="0023658E">
                          <w:pPr>
                            <w:spacing w:before="0" w:line="276" w:lineRule="auto"/>
                            <w:jc w:val="both"/>
                            <w:rPr>
                              <w:noProof/>
                              <w:sz w:val="24"/>
                              <w:szCs w:val="24"/>
                            </w:rPr>
                          </w:pPr>
                          <w:r>
                            <w:rPr>
                              <w:rFonts w:ascii="UVN Cat Bien" w:hAnsi="UVN Cat Bien"/>
                              <w:noProof/>
                              <w:sz w:val="24"/>
                              <w:szCs w:val="24"/>
                            </w:rPr>
                            <w:t>Trang wb cho phép người bán có thể tao của hàng và mua hàng từ các nhà cung cấp.</w:t>
                          </w:r>
                        </w:p>
                      </w:tc>
                    </w:tr>
                    <w:tr w:rsidR="0023658E" w14:paraId="4F20A70D" w14:textId="77777777" w:rsidTr="0023658E">
                      <w:tc>
                        <w:tcPr>
                          <w:tcW w:w="2640" w:type="dxa"/>
                          <w:vAlign w:val="center"/>
                        </w:tcPr>
                        <w:p w14:paraId="60391AC2" w14:textId="3F0CB794" w:rsidR="0023658E" w:rsidRPr="0023658E" w:rsidRDefault="0023658E" w:rsidP="0023658E">
                          <w:pPr>
                            <w:spacing w:before="0" w:line="276" w:lineRule="auto"/>
                            <w:rPr>
                              <w:rFonts w:ascii="UVN Cat Bien" w:hAnsi="UVN Cat Bien"/>
                              <w:b/>
                              <w:bCs/>
                              <w:noProof/>
                              <w:sz w:val="24"/>
                              <w:szCs w:val="24"/>
                            </w:rPr>
                          </w:pPr>
                          <w:r w:rsidRPr="0023658E">
                            <w:rPr>
                              <w:rFonts w:ascii="UVN Cat Bien" w:hAnsi="UVN Cat Bien"/>
                              <w:b/>
                              <w:bCs/>
                              <w:noProof/>
                              <w:sz w:val="24"/>
                              <w:szCs w:val="24"/>
                            </w:rPr>
                            <w:t>Số lượng thành viên</w:t>
                          </w:r>
                        </w:p>
                      </w:tc>
                      <w:tc>
                        <w:tcPr>
                          <w:tcW w:w="5670" w:type="dxa"/>
                          <w:vAlign w:val="center"/>
                        </w:tcPr>
                        <w:p w14:paraId="09C469EF" w14:textId="04BA2A50" w:rsidR="0023658E" w:rsidRPr="0023658E" w:rsidRDefault="00EC4AEA" w:rsidP="0023658E">
                          <w:pPr>
                            <w:spacing w:before="0" w:line="276" w:lineRule="auto"/>
                            <w:jc w:val="both"/>
                            <w:rPr>
                              <w:rFonts w:ascii="UVN Cat Bien" w:hAnsi="UVN Cat Bien"/>
                              <w:noProof/>
                              <w:sz w:val="24"/>
                              <w:szCs w:val="24"/>
                            </w:rPr>
                          </w:pPr>
                          <w:r>
                            <w:rPr>
                              <w:rFonts w:ascii="UVN Cat Bien" w:hAnsi="UVN Cat Bien"/>
                              <w:noProof/>
                              <w:sz w:val="24"/>
                              <w:szCs w:val="24"/>
                            </w:rPr>
                            <w:t>3</w:t>
                          </w:r>
                        </w:p>
                      </w:tc>
                    </w:tr>
                    <w:tr w:rsidR="0023658E" w14:paraId="299A4C06" w14:textId="77777777" w:rsidTr="0023658E">
                      <w:tc>
                        <w:tcPr>
                          <w:tcW w:w="2640" w:type="dxa"/>
                          <w:vAlign w:val="center"/>
                        </w:tcPr>
                        <w:p w14:paraId="32B58487" w14:textId="39F20A30" w:rsidR="0023658E" w:rsidRPr="0023658E" w:rsidRDefault="0023658E" w:rsidP="0023658E">
                          <w:pPr>
                            <w:spacing w:before="0" w:line="276" w:lineRule="auto"/>
                            <w:rPr>
                              <w:rFonts w:ascii="UVN Cat Bien" w:hAnsi="UVN Cat Bien"/>
                              <w:b/>
                              <w:bCs/>
                              <w:noProof/>
                              <w:sz w:val="24"/>
                              <w:szCs w:val="24"/>
                            </w:rPr>
                          </w:pPr>
                          <w:r w:rsidRPr="0023658E">
                            <w:rPr>
                              <w:rFonts w:ascii="UVN Cat Bien" w:hAnsi="UVN Cat Bien"/>
                              <w:b/>
                              <w:bCs/>
                              <w:noProof/>
                              <w:sz w:val="24"/>
                              <w:szCs w:val="24"/>
                            </w:rPr>
                            <w:t>Vị trí công việc</w:t>
                          </w:r>
                        </w:p>
                      </w:tc>
                      <w:tc>
                        <w:tcPr>
                          <w:tcW w:w="5670" w:type="dxa"/>
                          <w:vAlign w:val="center"/>
                        </w:tcPr>
                        <w:p w14:paraId="78A9EA9C" w14:textId="3F1D720C" w:rsidR="0023658E" w:rsidRPr="0023658E" w:rsidRDefault="0023658E" w:rsidP="0023658E">
                          <w:pPr>
                            <w:spacing w:before="0" w:line="276" w:lineRule="auto"/>
                            <w:jc w:val="both"/>
                            <w:rPr>
                              <w:rFonts w:ascii="UVN Cat Bien" w:hAnsi="UVN Cat Bien"/>
                              <w:noProof/>
                              <w:sz w:val="24"/>
                              <w:szCs w:val="24"/>
                            </w:rPr>
                          </w:pPr>
                          <w:r>
                            <w:rPr>
                              <w:rFonts w:ascii="UVN Cat Bien" w:hAnsi="UVN Cat Bien"/>
                              <w:noProof/>
                              <w:sz w:val="24"/>
                              <w:szCs w:val="24"/>
                            </w:rPr>
                            <w:t>Lập trình viên</w:t>
                          </w:r>
                        </w:p>
                      </w:tc>
                    </w:tr>
                    <w:tr w:rsidR="0023658E" w14:paraId="30B16FEA" w14:textId="77777777" w:rsidTr="0023658E">
                      <w:tc>
                        <w:tcPr>
                          <w:tcW w:w="2640" w:type="dxa"/>
                          <w:vAlign w:val="center"/>
                        </w:tcPr>
                        <w:p w14:paraId="1F6344A5" w14:textId="4A69AE1B" w:rsidR="0023658E" w:rsidRPr="0023658E" w:rsidRDefault="0023658E" w:rsidP="0023658E">
                          <w:pPr>
                            <w:spacing w:before="0" w:line="276" w:lineRule="auto"/>
                            <w:rPr>
                              <w:rFonts w:ascii="UVN Cat Bien" w:hAnsi="UVN Cat Bien"/>
                              <w:b/>
                              <w:bCs/>
                              <w:noProof/>
                              <w:sz w:val="24"/>
                              <w:szCs w:val="24"/>
                            </w:rPr>
                          </w:pPr>
                          <w:r w:rsidRPr="0023658E">
                            <w:rPr>
                              <w:rFonts w:ascii="UVN Cat Bien" w:hAnsi="UVN Cat Bien"/>
                              <w:b/>
                              <w:bCs/>
                              <w:noProof/>
                              <w:sz w:val="24"/>
                              <w:szCs w:val="24"/>
                            </w:rPr>
                            <w:t>Vai trò trong dự án</w:t>
                          </w:r>
                        </w:p>
                      </w:tc>
                      <w:tc>
                        <w:tcPr>
                          <w:tcW w:w="5670" w:type="dxa"/>
                          <w:vAlign w:val="center"/>
                        </w:tcPr>
                        <w:p w14:paraId="079F15C5" w14:textId="1F2CCF8D" w:rsidR="0023658E" w:rsidRDefault="0023658E" w:rsidP="0023658E">
                          <w:pPr>
                            <w:spacing w:before="0" w:line="276" w:lineRule="auto"/>
                            <w:jc w:val="both"/>
                            <w:rPr>
                              <w:rFonts w:ascii="UVN Cat Bien" w:hAnsi="UVN Cat Bien"/>
                              <w:noProof/>
                              <w:sz w:val="24"/>
                              <w:szCs w:val="24"/>
                            </w:rPr>
                          </w:pPr>
                          <w:r>
                            <w:rPr>
                              <w:rFonts w:ascii="UVN Cat Bien" w:hAnsi="UVN Cat Bien"/>
                              <w:noProof/>
                              <w:sz w:val="24"/>
                              <w:szCs w:val="24"/>
                            </w:rPr>
                            <w:t xml:space="preserve">- Phân tích, thiết kế </w:t>
                          </w:r>
                          <w:r w:rsidR="006A5F67">
                            <w:rPr>
                              <w:rFonts w:ascii="UVN Cat Bien" w:hAnsi="UVN Cat Bien"/>
                              <w:noProof/>
                              <w:sz w:val="24"/>
                              <w:szCs w:val="24"/>
                            </w:rPr>
                            <w:t>cơ sở dữ liệu</w:t>
                          </w:r>
                        </w:p>
                        <w:p w14:paraId="3E4D25D7" w14:textId="365E869C" w:rsidR="0023658E" w:rsidRPr="0023658E" w:rsidRDefault="0023658E" w:rsidP="0023658E">
                          <w:pPr>
                            <w:spacing w:before="0" w:line="276" w:lineRule="auto"/>
                            <w:jc w:val="both"/>
                            <w:rPr>
                              <w:rFonts w:ascii="UVN Cat Bien" w:hAnsi="UVN Cat Bien"/>
                              <w:noProof/>
                              <w:sz w:val="24"/>
                              <w:szCs w:val="24"/>
                            </w:rPr>
                          </w:pPr>
                          <w:r>
                            <w:rPr>
                              <w:rFonts w:ascii="UVN Cat Bien" w:hAnsi="UVN Cat Bien"/>
                              <w:noProof/>
                              <w:sz w:val="24"/>
                              <w:szCs w:val="24"/>
                            </w:rPr>
                            <w:t>- Coding/Testing.</w:t>
                          </w:r>
                        </w:p>
                      </w:tc>
                    </w:tr>
                    <w:tr w:rsidR="0023658E" w14:paraId="77B046D2" w14:textId="77777777" w:rsidTr="0023658E">
                      <w:tc>
                        <w:tcPr>
                          <w:tcW w:w="2640" w:type="dxa"/>
                          <w:vAlign w:val="center"/>
                        </w:tcPr>
                        <w:p w14:paraId="221F3070" w14:textId="0BC987DD" w:rsidR="0023658E" w:rsidRPr="0023658E" w:rsidRDefault="0023658E" w:rsidP="0023658E">
                          <w:pPr>
                            <w:spacing w:before="0" w:line="276" w:lineRule="auto"/>
                            <w:rPr>
                              <w:rFonts w:ascii="UVN Cat Bien" w:hAnsi="UVN Cat Bien"/>
                              <w:b/>
                              <w:bCs/>
                              <w:noProof/>
                              <w:sz w:val="24"/>
                              <w:szCs w:val="24"/>
                            </w:rPr>
                          </w:pPr>
                          <w:r w:rsidRPr="0023658E">
                            <w:rPr>
                              <w:rFonts w:ascii="UVN Cat Bien" w:hAnsi="UVN Cat Bien"/>
                              <w:b/>
                              <w:bCs/>
                              <w:noProof/>
                              <w:sz w:val="24"/>
                              <w:szCs w:val="24"/>
                            </w:rPr>
                            <w:t>Công nghệ sử dụng</w:t>
                          </w:r>
                        </w:p>
                      </w:tc>
                      <w:tc>
                        <w:tcPr>
                          <w:tcW w:w="5670" w:type="dxa"/>
                          <w:vAlign w:val="center"/>
                        </w:tcPr>
                        <w:p w14:paraId="1CA9B511" w14:textId="3579BA43" w:rsidR="0023658E" w:rsidRDefault="0023658E" w:rsidP="0023658E">
                          <w:pPr>
                            <w:spacing w:before="0" w:line="276" w:lineRule="auto"/>
                            <w:jc w:val="both"/>
                            <w:rPr>
                              <w:rFonts w:ascii="UVN Cat Bien" w:hAnsi="UVN Cat Bien"/>
                              <w:noProof/>
                              <w:sz w:val="24"/>
                              <w:szCs w:val="24"/>
                            </w:rPr>
                          </w:pPr>
                          <w:r>
                            <w:rPr>
                              <w:rFonts w:ascii="UVN Cat Bien" w:hAnsi="UVN Cat Bien"/>
                              <w:noProof/>
                              <w:sz w:val="24"/>
                              <w:szCs w:val="24"/>
                            </w:rPr>
                            <w:t xml:space="preserve">- </w:t>
                          </w:r>
                          <w:r w:rsidR="00B31297">
                            <w:rPr>
                              <w:rFonts w:ascii="UVN Cat Bien" w:hAnsi="UVN Cat Bien"/>
                              <w:noProof/>
                              <w:sz w:val="24"/>
                              <w:szCs w:val="24"/>
                            </w:rPr>
                            <w:t xml:space="preserve">Java, </w:t>
                          </w:r>
                          <w:r w:rsidR="00EC4AEA">
                            <w:rPr>
                              <w:rFonts w:ascii="UVN Cat Bien" w:hAnsi="UVN Cat Bien"/>
                              <w:noProof/>
                              <w:sz w:val="24"/>
                              <w:szCs w:val="24"/>
                            </w:rPr>
                            <w:t>Spring Boot</w:t>
                          </w:r>
                          <w:r>
                            <w:rPr>
                              <w:rFonts w:ascii="UVN Cat Bien" w:hAnsi="UVN Cat Bien"/>
                              <w:noProof/>
                              <w:sz w:val="24"/>
                              <w:szCs w:val="24"/>
                            </w:rPr>
                            <w:t>.</w:t>
                          </w:r>
                        </w:p>
                        <w:p w14:paraId="63A60B73" w14:textId="77777777" w:rsidR="0023658E" w:rsidRDefault="0023658E" w:rsidP="0023658E">
                          <w:pPr>
                            <w:spacing w:before="0" w:line="276" w:lineRule="auto"/>
                            <w:jc w:val="both"/>
                            <w:rPr>
                              <w:rFonts w:ascii="UVN Cat Bien" w:hAnsi="UVN Cat Bien"/>
                              <w:noProof/>
                              <w:sz w:val="24"/>
                              <w:szCs w:val="24"/>
                            </w:rPr>
                          </w:pPr>
                          <w:r>
                            <w:rPr>
                              <w:rFonts w:ascii="UVN Cat Bien" w:hAnsi="UVN Cat Bien"/>
                              <w:noProof/>
                              <w:sz w:val="24"/>
                              <w:szCs w:val="24"/>
                            </w:rPr>
                            <w:t xml:space="preserve">- </w:t>
                          </w:r>
                          <w:r w:rsidR="00EC4AEA">
                            <w:rPr>
                              <w:rFonts w:ascii="UVN Cat Bien" w:hAnsi="UVN Cat Bien"/>
                              <w:noProof/>
                              <w:sz w:val="24"/>
                              <w:szCs w:val="24"/>
                            </w:rPr>
                            <w:t>MSSQL</w:t>
                          </w:r>
                          <w:r>
                            <w:rPr>
                              <w:rFonts w:ascii="UVN Cat Bien" w:hAnsi="UVN Cat Bien"/>
                              <w:noProof/>
                              <w:sz w:val="24"/>
                              <w:szCs w:val="24"/>
                            </w:rPr>
                            <w:t>, F</w:t>
                          </w:r>
                          <w:r w:rsidRPr="0023658E">
                            <w:rPr>
                              <w:rFonts w:ascii="UVN Cat Bien" w:hAnsi="UVN Cat Bien"/>
                              <w:noProof/>
                              <w:sz w:val="24"/>
                              <w:szCs w:val="24"/>
                            </w:rPr>
                            <w:t>irebase Realtime Database.</w:t>
                          </w:r>
                        </w:p>
                        <w:p w14:paraId="2191F6A8" w14:textId="3A5D1C97" w:rsidR="00EC4AEA" w:rsidRPr="0023658E" w:rsidRDefault="00EC4AEA" w:rsidP="0023658E">
                          <w:pPr>
                            <w:spacing w:before="0" w:line="276" w:lineRule="auto"/>
                            <w:jc w:val="both"/>
                            <w:rPr>
                              <w:rFonts w:ascii="UVN Cat Bien" w:hAnsi="UVN Cat Bien"/>
                              <w:noProof/>
                              <w:sz w:val="24"/>
                              <w:szCs w:val="24"/>
                            </w:rPr>
                          </w:pPr>
                          <w:r>
                            <w:rPr>
                              <w:rFonts w:ascii="UVN Cat Bien" w:hAnsi="UVN Cat Bien"/>
                              <w:noProof/>
                              <w:sz w:val="24"/>
                              <w:szCs w:val="24"/>
                            </w:rPr>
                            <w:t xml:space="preserve">- Html, </w:t>
                          </w:r>
                          <w:r w:rsidR="002862E8">
                            <w:rPr>
                              <w:rFonts w:ascii="UVN Cat Bien" w:hAnsi="UVN Cat Bien"/>
                              <w:noProof/>
                              <w:sz w:val="24"/>
                              <w:szCs w:val="24"/>
                            </w:rPr>
                            <w:t>C</w:t>
                          </w:r>
                          <w:r>
                            <w:rPr>
                              <w:rFonts w:ascii="UVN Cat Bien" w:hAnsi="UVN Cat Bien"/>
                              <w:noProof/>
                              <w:sz w:val="24"/>
                              <w:szCs w:val="24"/>
                            </w:rPr>
                            <w:t xml:space="preserve">ss, </w:t>
                          </w:r>
                          <w:r w:rsidR="002862E8">
                            <w:rPr>
                              <w:rFonts w:ascii="UVN Cat Bien" w:hAnsi="UVN Cat Bien"/>
                              <w:noProof/>
                              <w:sz w:val="24"/>
                              <w:szCs w:val="24"/>
                            </w:rPr>
                            <w:t>J</w:t>
                          </w:r>
                          <w:r>
                            <w:rPr>
                              <w:rFonts w:ascii="UVN Cat Bien" w:hAnsi="UVN Cat Bien"/>
                              <w:noProof/>
                              <w:sz w:val="24"/>
                              <w:szCs w:val="24"/>
                            </w:rPr>
                            <w:t>avascript</w:t>
                          </w:r>
                        </w:p>
                      </w:tc>
                    </w:tr>
                  </w:tbl>
                  <w:p w14:paraId="514F9B30" w14:textId="4043B804" w:rsidR="0023658E" w:rsidRPr="0023658E" w:rsidRDefault="00000000" w:rsidP="0023658E">
                    <w:pPr>
                      <w:spacing w:before="0" w:line="276" w:lineRule="auto"/>
                      <w:jc w:val="both"/>
                      <w:rPr>
                        <w:rFonts w:ascii="UVN Cat Bien" w:hAnsi="UVN Cat Bien"/>
                        <w:noProof/>
                        <w:sz w:val="2"/>
                        <w:szCs w:val="2"/>
                        <w:lang w:val="vi-VN"/>
                      </w:rPr>
                    </w:pPr>
                  </w:p>
                </w:sdtContent>
              </w:sdt>
              <w:sdt>
                <w:sdtPr>
                  <w:rPr>
                    <w:rFonts w:ascii="UVN Cat Bien" w:hAnsi="UVN Cat Bien"/>
                    <w:b/>
                    <w:bCs/>
                    <w:caps/>
                    <w:noProof/>
                    <w:sz w:val="2"/>
                    <w:szCs w:val="2"/>
                    <w:lang w:val="vi-VN"/>
                  </w:rPr>
                  <w:id w:val="-1059010062"/>
                  <w:placeholder>
                    <w:docPart w:val="8DFB72539D11442AAD09FB45DD7DD91E"/>
                  </w:placeholder>
                  <w15:repeatingSectionItem/>
                </w:sdtPr>
                <w:sdtEndPr>
                  <w:rPr>
                    <w:b w:val="0"/>
                    <w:bCs w:val="0"/>
                    <w:caps w:val="0"/>
                    <w:sz w:val="6"/>
                    <w:szCs w:val="6"/>
                  </w:rPr>
                </w:sdtEndPr>
                <w:sdtContent>
                  <w:p w14:paraId="76017134" w14:textId="5C6F81DC" w:rsidR="0023658E" w:rsidRPr="00EC4AEA" w:rsidRDefault="00EC4AEA" w:rsidP="0023658E">
                    <w:pPr>
                      <w:spacing w:after="0" w:line="276" w:lineRule="auto"/>
                      <w:rPr>
                        <w:rFonts w:ascii="UVN Cat Bien" w:eastAsiaTheme="majorEastAsia" w:hAnsi="UVN Cat Bien" w:cstheme="majorBidi"/>
                        <w:b/>
                        <w:bCs/>
                        <w:caps/>
                        <w:noProof/>
                        <w:color w:val="404040" w:themeColor="text1" w:themeTint="BF"/>
                        <w:sz w:val="24"/>
                        <w:szCs w:val="24"/>
                        <w14:ligatures w14:val="standardContextual"/>
                      </w:rPr>
                    </w:pPr>
                    <w:r>
                      <w:rPr>
                        <w:rFonts w:ascii="UVN Cat Bien" w:eastAsiaTheme="majorEastAsia" w:hAnsi="UVN Cat Bien" w:cstheme="majorBidi"/>
                        <w:b/>
                        <w:bCs/>
                        <w:caps/>
                        <w:noProof/>
                        <w:color w:val="404040" w:themeColor="text1" w:themeTint="BF"/>
                        <w:sz w:val="24"/>
                        <w:szCs w:val="24"/>
                        <w14:ligatures w14:val="standardContextual"/>
                      </w:rPr>
                      <w:t>Phần mềm quản lý thư viện</w:t>
                    </w:r>
                  </w:p>
                  <w:p w14:paraId="3060BFE4" w14:textId="02E0FF1C" w:rsidR="0023658E" w:rsidRPr="00A55B66" w:rsidRDefault="003838D9" w:rsidP="0023658E">
                    <w:pPr>
                      <w:spacing w:before="0" w:after="0" w:line="276" w:lineRule="auto"/>
                      <w:rPr>
                        <w:rFonts w:ascii="UVN Cat Bien" w:hAnsi="UVN Cat Bien"/>
                        <w:i/>
                        <w:iCs/>
                        <w:noProof/>
                        <w:sz w:val="24"/>
                        <w:szCs w:val="24"/>
                      </w:rPr>
                    </w:pPr>
                    <w:r>
                      <w:rPr>
                        <w:rFonts w:ascii="UVN Cat Bien" w:hAnsi="UVN Cat Bien"/>
                        <w:i/>
                        <w:iCs/>
                        <w:noProof/>
                        <w:sz w:val="24"/>
                        <w:szCs w:val="24"/>
                      </w:rPr>
                      <w:t>Đồ án môn học</w:t>
                    </w:r>
                    <w:r w:rsidR="0023658E" w:rsidRPr="00A55B66">
                      <w:rPr>
                        <w:rFonts w:ascii="UVN Cat Bien" w:hAnsi="UVN Cat Bien"/>
                        <w:i/>
                        <w:iCs/>
                        <w:noProof/>
                        <w:sz w:val="24"/>
                        <w:szCs w:val="24"/>
                      </w:rPr>
                      <w:t xml:space="preserve"> (</w:t>
                    </w:r>
                    <w:r w:rsidR="00EC4AEA">
                      <w:rPr>
                        <w:rFonts w:ascii="UVN Cat Bien" w:hAnsi="UVN Cat Bien"/>
                        <w:i/>
                        <w:iCs/>
                        <w:noProof/>
                        <w:sz w:val="24"/>
                        <w:szCs w:val="24"/>
                      </w:rPr>
                      <w:t>12</w:t>
                    </w:r>
                    <w:r w:rsidR="0023658E" w:rsidRPr="00A55B66">
                      <w:rPr>
                        <w:rFonts w:ascii="UVN Cat Bien" w:hAnsi="UVN Cat Bien"/>
                        <w:i/>
                        <w:iCs/>
                        <w:noProof/>
                        <w:sz w:val="24"/>
                        <w:szCs w:val="24"/>
                      </w:rPr>
                      <w:t>/202</w:t>
                    </w:r>
                    <w:r w:rsidR="00EC4AEA">
                      <w:rPr>
                        <w:rFonts w:ascii="UVN Cat Bien" w:hAnsi="UVN Cat Bien"/>
                        <w:i/>
                        <w:iCs/>
                        <w:noProof/>
                        <w:sz w:val="24"/>
                        <w:szCs w:val="24"/>
                      </w:rPr>
                      <w:t>2</w:t>
                    </w:r>
                    <w:r w:rsidR="0023658E" w:rsidRPr="00A55B66">
                      <w:rPr>
                        <w:rFonts w:ascii="UVN Cat Bien" w:hAnsi="UVN Cat Bien"/>
                        <w:i/>
                        <w:iCs/>
                        <w:noProof/>
                        <w:sz w:val="24"/>
                        <w:szCs w:val="24"/>
                      </w:rPr>
                      <w:t xml:space="preserve"> – hiện tại)</w:t>
                    </w:r>
                  </w:p>
                  <w:tbl>
                    <w:tblPr>
                      <w:tblStyle w:val="TableGrid"/>
                      <w:tblW w:w="0" w:type="auto"/>
                      <w:tblLook w:val="04A0" w:firstRow="1" w:lastRow="0" w:firstColumn="1" w:lastColumn="0" w:noHBand="0" w:noVBand="1"/>
                    </w:tblPr>
                    <w:tblGrid>
                      <w:gridCol w:w="2631"/>
                      <w:gridCol w:w="5670"/>
                    </w:tblGrid>
                    <w:tr w:rsidR="00487A3F" w14:paraId="17269145" w14:textId="77777777" w:rsidTr="00487A3F">
                      <w:tc>
                        <w:tcPr>
                          <w:tcW w:w="2631" w:type="dxa"/>
                          <w:vAlign w:val="center"/>
                        </w:tcPr>
                        <w:p w14:paraId="14BE3117" w14:textId="72EB1CE1" w:rsidR="00487A3F" w:rsidRDefault="00487A3F" w:rsidP="00487A3F">
                          <w:pPr>
                            <w:spacing w:before="0" w:line="276" w:lineRule="auto"/>
                            <w:jc w:val="both"/>
                            <w:rPr>
                              <w:rFonts w:ascii="UVN Cat Bien" w:hAnsi="UVN Cat Bien"/>
                              <w:noProof/>
                              <w:sz w:val="22"/>
                              <w:szCs w:val="22"/>
                              <w:lang w:val="vi-VN"/>
                            </w:rPr>
                          </w:pPr>
                          <w:r w:rsidRPr="0023658E">
                            <w:rPr>
                              <w:rFonts w:ascii="UVN Cat Bien" w:hAnsi="UVN Cat Bien"/>
                              <w:b/>
                              <w:bCs/>
                              <w:noProof/>
                              <w:sz w:val="24"/>
                              <w:szCs w:val="24"/>
                            </w:rPr>
                            <w:t>Mô tả dự án</w:t>
                          </w:r>
                        </w:p>
                      </w:tc>
                      <w:tc>
                        <w:tcPr>
                          <w:tcW w:w="5670" w:type="dxa"/>
                          <w:vAlign w:val="center"/>
                        </w:tcPr>
                        <w:p w14:paraId="5F6DECE9" w14:textId="1C130826" w:rsidR="00487A3F" w:rsidRPr="00EC4AEA" w:rsidRDefault="00EC4AEA" w:rsidP="00487A3F">
                          <w:pPr>
                            <w:spacing w:before="0" w:line="276" w:lineRule="auto"/>
                            <w:jc w:val="both"/>
                            <w:rPr>
                              <w:rFonts w:ascii="UVN Cat Bien" w:hAnsi="UVN Cat Bien"/>
                              <w:noProof/>
                              <w:sz w:val="24"/>
                              <w:szCs w:val="24"/>
                            </w:rPr>
                          </w:pPr>
                          <w:r w:rsidRPr="00EC4AEA">
                            <w:rPr>
                              <w:rFonts w:ascii="UVN Cat Bien" w:hAnsi="UVN Cat Bien"/>
                              <w:noProof/>
                              <w:sz w:val="24"/>
                              <w:szCs w:val="24"/>
                            </w:rPr>
                            <w:t>Ph</w:t>
                          </w:r>
                          <w:r>
                            <w:rPr>
                              <w:rFonts w:ascii="UVN Cat Bien" w:hAnsi="UVN Cat Bien"/>
                              <w:noProof/>
                              <w:sz w:val="24"/>
                              <w:szCs w:val="24"/>
                            </w:rPr>
                            <w:t>ần mềm giúp các nhân viên thư viện có thể dễ dàng quản lý việc mượn sách trong thư viện</w:t>
                          </w:r>
                        </w:p>
                      </w:tc>
                    </w:tr>
                    <w:tr w:rsidR="00487A3F" w14:paraId="7748CB70" w14:textId="77777777" w:rsidTr="00487A3F">
                      <w:tc>
                        <w:tcPr>
                          <w:tcW w:w="2631" w:type="dxa"/>
                          <w:vAlign w:val="center"/>
                        </w:tcPr>
                        <w:p w14:paraId="3D9FC9C0" w14:textId="1BD7CEE4" w:rsidR="00487A3F" w:rsidRDefault="00487A3F" w:rsidP="00487A3F">
                          <w:pPr>
                            <w:spacing w:before="0" w:line="276" w:lineRule="auto"/>
                            <w:jc w:val="both"/>
                            <w:rPr>
                              <w:rFonts w:ascii="UVN Cat Bien" w:hAnsi="UVN Cat Bien"/>
                              <w:noProof/>
                              <w:sz w:val="22"/>
                              <w:szCs w:val="22"/>
                              <w:lang w:val="vi-VN"/>
                            </w:rPr>
                          </w:pPr>
                          <w:r w:rsidRPr="0023658E">
                            <w:rPr>
                              <w:rFonts w:ascii="UVN Cat Bien" w:hAnsi="UVN Cat Bien"/>
                              <w:b/>
                              <w:bCs/>
                              <w:noProof/>
                              <w:sz w:val="24"/>
                              <w:szCs w:val="24"/>
                            </w:rPr>
                            <w:t>Số lượng thành viên</w:t>
                          </w:r>
                        </w:p>
                      </w:tc>
                      <w:tc>
                        <w:tcPr>
                          <w:tcW w:w="5670" w:type="dxa"/>
                          <w:vAlign w:val="center"/>
                        </w:tcPr>
                        <w:p w14:paraId="360BA1BE" w14:textId="3EB6F122" w:rsidR="00487A3F" w:rsidRPr="00EC4AEA" w:rsidRDefault="00EC4AEA" w:rsidP="00487A3F">
                          <w:pPr>
                            <w:spacing w:before="0" w:line="276" w:lineRule="auto"/>
                            <w:jc w:val="both"/>
                            <w:rPr>
                              <w:noProof/>
                              <w:sz w:val="22"/>
                              <w:szCs w:val="22"/>
                            </w:rPr>
                          </w:pPr>
                          <w:r>
                            <w:rPr>
                              <w:noProof/>
                              <w:sz w:val="22"/>
                              <w:szCs w:val="22"/>
                            </w:rPr>
                            <w:t>4</w:t>
                          </w:r>
                        </w:p>
                      </w:tc>
                    </w:tr>
                    <w:tr w:rsidR="00487A3F" w14:paraId="799156D2" w14:textId="77777777" w:rsidTr="00487A3F">
                      <w:tc>
                        <w:tcPr>
                          <w:tcW w:w="2631" w:type="dxa"/>
                          <w:vAlign w:val="center"/>
                        </w:tcPr>
                        <w:p w14:paraId="3EB18A96" w14:textId="52AAF9B9" w:rsidR="00487A3F" w:rsidRDefault="00487A3F" w:rsidP="00487A3F">
                          <w:pPr>
                            <w:spacing w:before="0" w:line="276" w:lineRule="auto"/>
                            <w:jc w:val="both"/>
                            <w:rPr>
                              <w:rFonts w:ascii="UVN Cat Bien" w:hAnsi="UVN Cat Bien"/>
                              <w:noProof/>
                              <w:sz w:val="22"/>
                              <w:szCs w:val="22"/>
                              <w:lang w:val="vi-VN"/>
                            </w:rPr>
                          </w:pPr>
                          <w:r w:rsidRPr="0023658E">
                            <w:rPr>
                              <w:rFonts w:ascii="UVN Cat Bien" w:hAnsi="UVN Cat Bien"/>
                              <w:b/>
                              <w:bCs/>
                              <w:noProof/>
                              <w:sz w:val="24"/>
                              <w:szCs w:val="24"/>
                            </w:rPr>
                            <w:t>Vị trí công việc</w:t>
                          </w:r>
                        </w:p>
                      </w:tc>
                      <w:tc>
                        <w:tcPr>
                          <w:tcW w:w="5670" w:type="dxa"/>
                          <w:vAlign w:val="center"/>
                        </w:tcPr>
                        <w:p w14:paraId="3C1E82EB" w14:textId="043AFFBC" w:rsidR="00487A3F" w:rsidRDefault="00487A3F" w:rsidP="00487A3F">
                          <w:pPr>
                            <w:spacing w:before="0" w:line="276" w:lineRule="auto"/>
                            <w:jc w:val="both"/>
                            <w:rPr>
                              <w:rFonts w:ascii="UVN Cat Bien" w:hAnsi="UVN Cat Bien"/>
                              <w:noProof/>
                              <w:sz w:val="22"/>
                              <w:szCs w:val="22"/>
                              <w:lang w:val="vi-VN"/>
                            </w:rPr>
                          </w:pPr>
                          <w:r>
                            <w:rPr>
                              <w:rFonts w:ascii="UVN Cat Bien" w:hAnsi="UVN Cat Bien"/>
                              <w:noProof/>
                              <w:sz w:val="24"/>
                              <w:szCs w:val="24"/>
                            </w:rPr>
                            <w:t>Lập trình viên</w:t>
                          </w:r>
                        </w:p>
                      </w:tc>
                    </w:tr>
                    <w:tr w:rsidR="00487A3F" w14:paraId="3D7F52F4" w14:textId="77777777" w:rsidTr="00487A3F">
                      <w:tc>
                        <w:tcPr>
                          <w:tcW w:w="2631" w:type="dxa"/>
                          <w:vAlign w:val="center"/>
                        </w:tcPr>
                        <w:p w14:paraId="57BCB43E" w14:textId="66717462" w:rsidR="00487A3F" w:rsidRDefault="00487A3F" w:rsidP="00487A3F">
                          <w:pPr>
                            <w:spacing w:before="0" w:line="276" w:lineRule="auto"/>
                            <w:jc w:val="both"/>
                            <w:rPr>
                              <w:rFonts w:ascii="UVN Cat Bien" w:hAnsi="UVN Cat Bien"/>
                              <w:noProof/>
                              <w:sz w:val="22"/>
                              <w:szCs w:val="22"/>
                              <w:lang w:val="vi-VN"/>
                            </w:rPr>
                          </w:pPr>
                          <w:r w:rsidRPr="0023658E">
                            <w:rPr>
                              <w:rFonts w:ascii="UVN Cat Bien" w:hAnsi="UVN Cat Bien"/>
                              <w:b/>
                              <w:bCs/>
                              <w:noProof/>
                              <w:sz w:val="24"/>
                              <w:szCs w:val="24"/>
                            </w:rPr>
                            <w:t>Vai trò trong dự án</w:t>
                          </w:r>
                        </w:p>
                      </w:tc>
                      <w:tc>
                        <w:tcPr>
                          <w:tcW w:w="5670" w:type="dxa"/>
                          <w:vAlign w:val="center"/>
                        </w:tcPr>
                        <w:p w14:paraId="298AD06F" w14:textId="77777777" w:rsidR="00487A3F" w:rsidRDefault="00487A3F" w:rsidP="00487A3F">
                          <w:pPr>
                            <w:spacing w:before="0" w:line="276" w:lineRule="auto"/>
                            <w:jc w:val="both"/>
                            <w:rPr>
                              <w:rFonts w:ascii="UVN Cat Bien" w:hAnsi="UVN Cat Bien"/>
                              <w:noProof/>
                              <w:sz w:val="24"/>
                              <w:szCs w:val="24"/>
                            </w:rPr>
                          </w:pPr>
                          <w:r>
                            <w:rPr>
                              <w:rFonts w:ascii="UVN Cat Bien" w:hAnsi="UVN Cat Bien"/>
                              <w:noProof/>
                              <w:sz w:val="24"/>
                              <w:szCs w:val="24"/>
                            </w:rPr>
                            <w:t>- Coding.</w:t>
                          </w:r>
                        </w:p>
                        <w:p w14:paraId="7D5B9566" w14:textId="5A70AC1E" w:rsidR="00487A3F" w:rsidRDefault="00487A3F" w:rsidP="00487A3F">
                          <w:pPr>
                            <w:spacing w:before="0" w:line="276" w:lineRule="auto"/>
                            <w:jc w:val="both"/>
                            <w:rPr>
                              <w:rFonts w:ascii="UVN Cat Bien" w:hAnsi="UVN Cat Bien"/>
                              <w:noProof/>
                              <w:sz w:val="22"/>
                              <w:szCs w:val="22"/>
                              <w:lang w:val="vi-VN"/>
                            </w:rPr>
                          </w:pPr>
                          <w:r>
                            <w:rPr>
                              <w:rFonts w:ascii="UVN Cat Bien" w:hAnsi="UVN Cat Bien"/>
                              <w:noProof/>
                              <w:sz w:val="24"/>
                              <w:szCs w:val="24"/>
                            </w:rPr>
                            <w:t>- Testing.</w:t>
                          </w:r>
                        </w:p>
                      </w:tc>
                    </w:tr>
                    <w:tr w:rsidR="00487A3F" w14:paraId="3F5E6FD4" w14:textId="77777777" w:rsidTr="00487A3F">
                      <w:tc>
                        <w:tcPr>
                          <w:tcW w:w="2631" w:type="dxa"/>
                          <w:vAlign w:val="center"/>
                        </w:tcPr>
                        <w:p w14:paraId="589E3FDE" w14:textId="1C85528A" w:rsidR="00487A3F" w:rsidRDefault="00487A3F" w:rsidP="00487A3F">
                          <w:pPr>
                            <w:spacing w:before="0" w:line="276" w:lineRule="auto"/>
                            <w:jc w:val="both"/>
                            <w:rPr>
                              <w:rFonts w:ascii="UVN Cat Bien" w:hAnsi="UVN Cat Bien"/>
                              <w:noProof/>
                              <w:sz w:val="22"/>
                              <w:szCs w:val="22"/>
                              <w:lang w:val="vi-VN"/>
                            </w:rPr>
                          </w:pPr>
                          <w:r w:rsidRPr="0023658E">
                            <w:rPr>
                              <w:rFonts w:ascii="UVN Cat Bien" w:hAnsi="UVN Cat Bien"/>
                              <w:b/>
                              <w:bCs/>
                              <w:noProof/>
                              <w:sz w:val="24"/>
                              <w:szCs w:val="24"/>
                            </w:rPr>
                            <w:t>Công nghệ sử dụng</w:t>
                          </w:r>
                        </w:p>
                      </w:tc>
                      <w:tc>
                        <w:tcPr>
                          <w:tcW w:w="5670" w:type="dxa"/>
                          <w:vAlign w:val="center"/>
                        </w:tcPr>
                        <w:p w14:paraId="41BC3580" w14:textId="2AC3FA08" w:rsidR="00487A3F" w:rsidRDefault="00487A3F" w:rsidP="00487A3F">
                          <w:pPr>
                            <w:spacing w:before="0" w:line="276" w:lineRule="auto"/>
                            <w:jc w:val="both"/>
                            <w:rPr>
                              <w:rFonts w:ascii="UVN Cat Bien" w:hAnsi="UVN Cat Bien"/>
                              <w:noProof/>
                              <w:sz w:val="24"/>
                              <w:szCs w:val="24"/>
                            </w:rPr>
                          </w:pPr>
                          <w:r>
                            <w:rPr>
                              <w:rFonts w:ascii="UVN Cat Bien" w:hAnsi="UVN Cat Bien"/>
                              <w:noProof/>
                              <w:sz w:val="24"/>
                              <w:szCs w:val="24"/>
                            </w:rPr>
                            <w:t xml:space="preserve">- </w:t>
                          </w:r>
                          <w:r w:rsidR="006A5F67">
                            <w:rPr>
                              <w:rFonts w:ascii="UVN Cat Bien" w:hAnsi="UVN Cat Bien"/>
                              <w:noProof/>
                              <w:sz w:val="24"/>
                              <w:szCs w:val="24"/>
                            </w:rPr>
                            <w:t>Windown Form.</w:t>
                          </w:r>
                        </w:p>
                        <w:p w14:paraId="37211FBE" w14:textId="3839D1C7" w:rsidR="006A5F67" w:rsidRPr="00C631AA" w:rsidRDefault="006A5F67" w:rsidP="006A5F67">
                          <w:pPr>
                            <w:spacing w:before="0" w:line="276" w:lineRule="auto"/>
                            <w:jc w:val="both"/>
                            <w:rPr>
                              <w:rFonts w:ascii="UVN Cat Bien" w:hAnsi="UVN Cat Bien"/>
                              <w:noProof/>
                              <w:sz w:val="24"/>
                              <w:szCs w:val="24"/>
                            </w:rPr>
                          </w:pPr>
                          <w:r>
                            <w:rPr>
                              <w:rFonts w:ascii="UVN Cat Bien" w:hAnsi="UVN Cat Bien"/>
                              <w:noProof/>
                              <w:sz w:val="24"/>
                              <w:szCs w:val="24"/>
                            </w:rPr>
                            <w:t xml:space="preserve">- </w:t>
                          </w:r>
                          <w:r w:rsidRPr="00C631AA">
                            <w:rPr>
                              <w:rFonts w:ascii="UVN Cat Bien" w:hAnsi="UVN Cat Bien"/>
                              <w:noProof/>
                              <w:sz w:val="24"/>
                              <w:szCs w:val="24"/>
                            </w:rPr>
                            <w:t>Visual Studio 2019.</w:t>
                          </w:r>
                        </w:p>
                        <w:p w14:paraId="4A0510B3" w14:textId="4057A0BB" w:rsidR="00EC4AEA" w:rsidRPr="00EC4AEA" w:rsidRDefault="006A5F67" w:rsidP="00487A3F">
                          <w:pPr>
                            <w:spacing w:before="0" w:line="276" w:lineRule="auto"/>
                            <w:jc w:val="both"/>
                            <w:rPr>
                              <w:noProof/>
                              <w:sz w:val="22"/>
                              <w:szCs w:val="22"/>
                            </w:rPr>
                          </w:pPr>
                          <w:r>
                            <w:rPr>
                              <w:rFonts w:ascii="UVN Cat Bien" w:hAnsi="UVN Cat Bien"/>
                              <w:noProof/>
                              <w:sz w:val="22"/>
                              <w:szCs w:val="22"/>
                            </w:rPr>
                            <w:t>- SQL Server 2019.</w:t>
                          </w:r>
                        </w:p>
                      </w:tc>
                    </w:tr>
                  </w:tbl>
                  <w:p w14:paraId="12145C21" w14:textId="6C2829ED" w:rsidR="00487A3F" w:rsidRPr="00487A3F" w:rsidRDefault="00000000" w:rsidP="00C631AA">
                    <w:pPr>
                      <w:spacing w:before="0" w:line="276" w:lineRule="auto"/>
                      <w:jc w:val="both"/>
                      <w:rPr>
                        <w:rFonts w:ascii="UVN Cat Bien" w:hAnsi="UVN Cat Bien"/>
                        <w:noProof/>
                        <w:sz w:val="6"/>
                        <w:szCs w:val="6"/>
                        <w:lang w:val="vi-VN"/>
                      </w:rPr>
                    </w:pPr>
                  </w:p>
                </w:sdtContent>
              </w:sdt>
              <w:sdt>
                <w:sdtPr>
                  <w:rPr>
                    <w:rFonts w:ascii="UVN Cat Bien" w:hAnsi="UVN Cat Bien"/>
                    <w:b/>
                    <w:bCs/>
                    <w:caps/>
                    <w:noProof/>
                    <w:sz w:val="6"/>
                    <w:szCs w:val="6"/>
                    <w:lang w:val="vi-VN"/>
                  </w:rPr>
                  <w:id w:val="1681774388"/>
                  <w:placeholder>
                    <w:docPart w:val="98AC9532E20B4B88A5D0D23165439299"/>
                  </w:placeholder>
                  <w15:repeatingSectionItem/>
                </w:sdtPr>
                <w:sdtEndPr>
                  <w:rPr>
                    <w:b w:val="0"/>
                    <w:bCs w:val="0"/>
                    <w:caps w:val="0"/>
                  </w:rPr>
                </w:sdtEndPr>
                <w:sdtContent>
                  <w:p w14:paraId="26724F36" w14:textId="0F8A2E27" w:rsidR="00487A3F" w:rsidRPr="00EC4AEA" w:rsidRDefault="00EC4AEA" w:rsidP="0023658E">
                    <w:pPr>
                      <w:spacing w:after="0" w:line="276" w:lineRule="auto"/>
                      <w:rPr>
                        <w:rFonts w:ascii="UVN Cat Bien" w:eastAsiaTheme="majorEastAsia" w:hAnsi="UVN Cat Bien" w:cstheme="majorBidi"/>
                        <w:b/>
                        <w:bCs/>
                        <w:caps/>
                        <w:noProof/>
                        <w:color w:val="404040" w:themeColor="text1" w:themeTint="BF"/>
                        <w:sz w:val="24"/>
                        <w:szCs w:val="24"/>
                        <w14:ligatures w14:val="standardContextual"/>
                      </w:rPr>
                    </w:pPr>
                    <w:r>
                      <w:rPr>
                        <w:rFonts w:ascii="UVN Cat Bien" w:eastAsiaTheme="majorEastAsia" w:hAnsi="UVN Cat Bien" w:cstheme="majorBidi"/>
                        <w:b/>
                        <w:bCs/>
                        <w:caps/>
                        <w:noProof/>
                        <w:color w:val="404040" w:themeColor="text1" w:themeTint="BF"/>
                        <w:sz w:val="24"/>
                        <w:szCs w:val="24"/>
                        <w14:ligatures w14:val="standardContextual"/>
                      </w:rPr>
                      <w:t>Phần mềm quản lý cửa hàng quần áo</w:t>
                    </w:r>
                  </w:p>
                  <w:p w14:paraId="0A559314" w14:textId="4A3EC3E7" w:rsidR="00487A3F" w:rsidRPr="00A55B66" w:rsidRDefault="00487A3F" w:rsidP="0023658E">
                    <w:pPr>
                      <w:spacing w:before="0" w:after="0" w:line="276" w:lineRule="auto"/>
                      <w:rPr>
                        <w:rFonts w:ascii="UVN Cat Bien" w:hAnsi="UVN Cat Bien"/>
                        <w:i/>
                        <w:iCs/>
                        <w:noProof/>
                        <w:sz w:val="24"/>
                        <w:szCs w:val="24"/>
                      </w:rPr>
                    </w:pPr>
                    <w:r>
                      <w:rPr>
                        <w:rFonts w:ascii="UVN Cat Bien" w:hAnsi="UVN Cat Bien"/>
                        <w:i/>
                        <w:iCs/>
                        <w:noProof/>
                        <w:sz w:val="24"/>
                        <w:szCs w:val="24"/>
                      </w:rPr>
                      <w:t>Đồ án môn học</w:t>
                    </w:r>
                    <w:r w:rsidRPr="00A55B66">
                      <w:rPr>
                        <w:rFonts w:ascii="UVN Cat Bien" w:hAnsi="UVN Cat Bien"/>
                        <w:i/>
                        <w:iCs/>
                        <w:noProof/>
                        <w:sz w:val="24"/>
                        <w:szCs w:val="24"/>
                      </w:rPr>
                      <w:t xml:space="preserve"> (</w:t>
                    </w:r>
                    <w:r w:rsidR="00EC4AEA">
                      <w:rPr>
                        <w:rFonts w:ascii="UVN Cat Bien" w:hAnsi="UVN Cat Bien"/>
                        <w:i/>
                        <w:iCs/>
                        <w:noProof/>
                        <w:sz w:val="24"/>
                        <w:szCs w:val="24"/>
                      </w:rPr>
                      <w:t>6/2022</w:t>
                    </w:r>
                    <w:r w:rsidRPr="00A55B66">
                      <w:rPr>
                        <w:rFonts w:ascii="UVN Cat Bien" w:hAnsi="UVN Cat Bien"/>
                        <w:i/>
                        <w:iCs/>
                        <w:noProof/>
                        <w:sz w:val="24"/>
                        <w:szCs w:val="24"/>
                      </w:rPr>
                      <w:t>)</w:t>
                    </w:r>
                  </w:p>
                  <w:tbl>
                    <w:tblPr>
                      <w:tblStyle w:val="TableGrid"/>
                      <w:tblW w:w="0" w:type="auto"/>
                      <w:tblLook w:val="04A0" w:firstRow="1" w:lastRow="0" w:firstColumn="1" w:lastColumn="0" w:noHBand="0" w:noVBand="1"/>
                    </w:tblPr>
                    <w:tblGrid>
                      <w:gridCol w:w="2631"/>
                      <w:gridCol w:w="5670"/>
                    </w:tblGrid>
                    <w:tr w:rsidR="00D96654" w14:paraId="53716573" w14:textId="77777777" w:rsidTr="00D96654">
                      <w:tc>
                        <w:tcPr>
                          <w:tcW w:w="2631" w:type="dxa"/>
                          <w:vAlign w:val="center"/>
                        </w:tcPr>
                        <w:p w14:paraId="24FDFF34" w14:textId="17D0CF93" w:rsidR="00D96654" w:rsidRDefault="00D96654" w:rsidP="00D96654">
                          <w:pPr>
                            <w:spacing w:before="0" w:line="276" w:lineRule="auto"/>
                            <w:jc w:val="both"/>
                            <w:rPr>
                              <w:rFonts w:ascii="UVN Cat Bien" w:hAnsi="UVN Cat Bien"/>
                              <w:noProof/>
                              <w:sz w:val="22"/>
                              <w:szCs w:val="22"/>
                              <w:lang w:val="vi-VN"/>
                            </w:rPr>
                          </w:pPr>
                          <w:r w:rsidRPr="0023658E">
                            <w:rPr>
                              <w:rFonts w:ascii="UVN Cat Bien" w:hAnsi="UVN Cat Bien"/>
                              <w:b/>
                              <w:bCs/>
                              <w:noProof/>
                              <w:sz w:val="24"/>
                              <w:szCs w:val="24"/>
                            </w:rPr>
                            <w:t>Mô tả dự án</w:t>
                          </w:r>
                        </w:p>
                      </w:tc>
                      <w:tc>
                        <w:tcPr>
                          <w:tcW w:w="5670" w:type="dxa"/>
                          <w:vAlign w:val="center"/>
                        </w:tcPr>
                        <w:p w14:paraId="3F344615" w14:textId="51F0F7C1" w:rsidR="00D96654" w:rsidRPr="00EC4AEA" w:rsidRDefault="00EC4AEA" w:rsidP="00D96654">
                          <w:pPr>
                            <w:spacing w:before="0" w:line="276" w:lineRule="auto"/>
                            <w:jc w:val="both"/>
                            <w:rPr>
                              <w:rFonts w:ascii="UVN Cat Bien" w:hAnsi="UVN Cat Bien"/>
                              <w:noProof/>
                              <w:sz w:val="24"/>
                              <w:szCs w:val="24"/>
                            </w:rPr>
                          </w:pPr>
                          <w:r w:rsidRPr="00EC4AEA">
                            <w:rPr>
                              <w:rFonts w:ascii="UVN Cat Bien" w:hAnsi="UVN Cat Bien"/>
                              <w:noProof/>
                              <w:sz w:val="24"/>
                              <w:szCs w:val="24"/>
                            </w:rPr>
                            <w:t>Xây dựng phần mềm để quản lý các việc nhập kho, xuất hóa đơn, quản lý nhân viên và doanh thu trong cửa hàng.</w:t>
                          </w:r>
                        </w:p>
                      </w:tc>
                    </w:tr>
                    <w:tr w:rsidR="00D96654" w14:paraId="0DEC9940" w14:textId="77777777" w:rsidTr="00D96654">
                      <w:tc>
                        <w:tcPr>
                          <w:tcW w:w="2631" w:type="dxa"/>
                          <w:vAlign w:val="center"/>
                        </w:tcPr>
                        <w:p w14:paraId="404DD41B" w14:textId="6CF0EE1B" w:rsidR="00D96654" w:rsidRDefault="00D96654" w:rsidP="00D96654">
                          <w:pPr>
                            <w:spacing w:before="0" w:line="276" w:lineRule="auto"/>
                            <w:jc w:val="both"/>
                            <w:rPr>
                              <w:rFonts w:ascii="UVN Cat Bien" w:hAnsi="UVN Cat Bien"/>
                              <w:noProof/>
                              <w:sz w:val="22"/>
                              <w:szCs w:val="22"/>
                              <w:lang w:val="vi-VN"/>
                            </w:rPr>
                          </w:pPr>
                          <w:r w:rsidRPr="0023658E">
                            <w:rPr>
                              <w:rFonts w:ascii="UVN Cat Bien" w:hAnsi="UVN Cat Bien"/>
                              <w:b/>
                              <w:bCs/>
                              <w:noProof/>
                              <w:sz w:val="24"/>
                              <w:szCs w:val="24"/>
                            </w:rPr>
                            <w:t>Số lượng thành viên</w:t>
                          </w:r>
                        </w:p>
                      </w:tc>
                      <w:tc>
                        <w:tcPr>
                          <w:tcW w:w="5670" w:type="dxa"/>
                          <w:vAlign w:val="center"/>
                        </w:tcPr>
                        <w:p w14:paraId="04CED5CC" w14:textId="278F2049" w:rsidR="00D96654" w:rsidRPr="00D96654" w:rsidRDefault="00EC4AEA" w:rsidP="00D96654">
                          <w:pPr>
                            <w:spacing w:before="0" w:line="276" w:lineRule="auto"/>
                            <w:jc w:val="both"/>
                            <w:rPr>
                              <w:noProof/>
                              <w:sz w:val="22"/>
                              <w:szCs w:val="22"/>
                            </w:rPr>
                          </w:pPr>
                          <w:r>
                            <w:rPr>
                              <w:noProof/>
                              <w:sz w:val="22"/>
                              <w:szCs w:val="22"/>
                            </w:rPr>
                            <w:t>2</w:t>
                          </w:r>
                        </w:p>
                      </w:tc>
                    </w:tr>
                    <w:tr w:rsidR="00D96654" w14:paraId="0883E871" w14:textId="77777777" w:rsidTr="00D96654">
                      <w:tc>
                        <w:tcPr>
                          <w:tcW w:w="2631" w:type="dxa"/>
                          <w:vAlign w:val="center"/>
                        </w:tcPr>
                        <w:p w14:paraId="48BFF12F" w14:textId="6DDCD8FA" w:rsidR="00D96654" w:rsidRDefault="00D96654" w:rsidP="00D96654">
                          <w:pPr>
                            <w:spacing w:before="0" w:line="276" w:lineRule="auto"/>
                            <w:jc w:val="both"/>
                            <w:rPr>
                              <w:rFonts w:ascii="UVN Cat Bien" w:hAnsi="UVN Cat Bien"/>
                              <w:noProof/>
                              <w:sz w:val="22"/>
                              <w:szCs w:val="22"/>
                              <w:lang w:val="vi-VN"/>
                            </w:rPr>
                          </w:pPr>
                          <w:r w:rsidRPr="0023658E">
                            <w:rPr>
                              <w:rFonts w:ascii="UVN Cat Bien" w:hAnsi="UVN Cat Bien"/>
                              <w:b/>
                              <w:bCs/>
                              <w:noProof/>
                              <w:sz w:val="24"/>
                              <w:szCs w:val="24"/>
                            </w:rPr>
                            <w:t>Vị trí công việc</w:t>
                          </w:r>
                        </w:p>
                      </w:tc>
                      <w:tc>
                        <w:tcPr>
                          <w:tcW w:w="5670" w:type="dxa"/>
                          <w:vAlign w:val="center"/>
                        </w:tcPr>
                        <w:p w14:paraId="0694761D" w14:textId="4C7CDF23" w:rsidR="00D96654" w:rsidRDefault="00D96654" w:rsidP="00D96654">
                          <w:pPr>
                            <w:spacing w:before="0" w:line="276" w:lineRule="auto"/>
                            <w:jc w:val="both"/>
                            <w:rPr>
                              <w:rFonts w:ascii="UVN Cat Bien" w:hAnsi="UVN Cat Bien"/>
                              <w:noProof/>
                              <w:sz w:val="22"/>
                              <w:szCs w:val="22"/>
                              <w:lang w:val="vi-VN"/>
                            </w:rPr>
                          </w:pPr>
                          <w:r>
                            <w:rPr>
                              <w:rFonts w:ascii="UVN Cat Bien" w:hAnsi="UVN Cat Bien"/>
                              <w:noProof/>
                              <w:sz w:val="24"/>
                              <w:szCs w:val="24"/>
                            </w:rPr>
                            <w:t>Lập trình viên</w:t>
                          </w:r>
                        </w:p>
                      </w:tc>
                    </w:tr>
                    <w:tr w:rsidR="00D96654" w14:paraId="4EC99166" w14:textId="77777777" w:rsidTr="00D96654">
                      <w:tc>
                        <w:tcPr>
                          <w:tcW w:w="2631" w:type="dxa"/>
                          <w:vAlign w:val="center"/>
                        </w:tcPr>
                        <w:p w14:paraId="4778E97A" w14:textId="6D892657" w:rsidR="00D96654" w:rsidRDefault="00D96654" w:rsidP="00D96654">
                          <w:pPr>
                            <w:spacing w:before="0" w:line="276" w:lineRule="auto"/>
                            <w:jc w:val="both"/>
                            <w:rPr>
                              <w:rFonts w:ascii="UVN Cat Bien" w:hAnsi="UVN Cat Bien"/>
                              <w:noProof/>
                              <w:sz w:val="22"/>
                              <w:szCs w:val="22"/>
                              <w:lang w:val="vi-VN"/>
                            </w:rPr>
                          </w:pPr>
                          <w:r w:rsidRPr="0023658E">
                            <w:rPr>
                              <w:rFonts w:ascii="UVN Cat Bien" w:hAnsi="UVN Cat Bien"/>
                              <w:b/>
                              <w:bCs/>
                              <w:noProof/>
                              <w:sz w:val="24"/>
                              <w:szCs w:val="24"/>
                            </w:rPr>
                            <w:t>Vai trò trong dự án</w:t>
                          </w:r>
                        </w:p>
                      </w:tc>
                      <w:tc>
                        <w:tcPr>
                          <w:tcW w:w="5670" w:type="dxa"/>
                          <w:vAlign w:val="center"/>
                        </w:tcPr>
                        <w:p w14:paraId="4190D5A3" w14:textId="4867E519" w:rsidR="00D96654" w:rsidRDefault="00D96654" w:rsidP="00D96654">
                          <w:pPr>
                            <w:spacing w:before="0" w:line="276" w:lineRule="auto"/>
                            <w:jc w:val="both"/>
                            <w:rPr>
                              <w:rFonts w:ascii="UVN Cat Bien" w:hAnsi="UVN Cat Bien"/>
                              <w:noProof/>
                              <w:sz w:val="24"/>
                              <w:szCs w:val="24"/>
                            </w:rPr>
                          </w:pPr>
                          <w:r>
                            <w:rPr>
                              <w:rFonts w:ascii="UVN Cat Bien" w:hAnsi="UVN Cat Bien"/>
                              <w:noProof/>
                              <w:sz w:val="24"/>
                              <w:szCs w:val="24"/>
                            </w:rPr>
                            <w:t>- Phần tích, thiết kế Cơ sở dữ liệu.</w:t>
                          </w:r>
                        </w:p>
                        <w:p w14:paraId="04A1D088" w14:textId="2DDC424A" w:rsidR="00D96654" w:rsidRDefault="00D96654" w:rsidP="00D96654">
                          <w:pPr>
                            <w:spacing w:before="0" w:line="276" w:lineRule="auto"/>
                            <w:jc w:val="both"/>
                            <w:rPr>
                              <w:rFonts w:ascii="UVN Cat Bien" w:hAnsi="UVN Cat Bien"/>
                              <w:noProof/>
                              <w:sz w:val="22"/>
                              <w:szCs w:val="22"/>
                              <w:lang w:val="vi-VN"/>
                            </w:rPr>
                          </w:pPr>
                          <w:r>
                            <w:rPr>
                              <w:rFonts w:ascii="UVN Cat Bien" w:hAnsi="UVN Cat Bien"/>
                              <w:noProof/>
                              <w:sz w:val="24"/>
                              <w:szCs w:val="24"/>
                            </w:rPr>
                            <w:t>- Coding các form chức năng của ứng dụng.</w:t>
                          </w:r>
                        </w:p>
                      </w:tc>
                    </w:tr>
                    <w:tr w:rsidR="00D96654" w14:paraId="0DB28F4C" w14:textId="77777777" w:rsidTr="00D96654">
                      <w:tc>
                        <w:tcPr>
                          <w:tcW w:w="2631" w:type="dxa"/>
                          <w:vAlign w:val="center"/>
                        </w:tcPr>
                        <w:p w14:paraId="25DBE566" w14:textId="505E9250" w:rsidR="00D96654" w:rsidRDefault="00D96654" w:rsidP="00D96654">
                          <w:pPr>
                            <w:spacing w:before="0" w:line="276" w:lineRule="auto"/>
                            <w:jc w:val="both"/>
                            <w:rPr>
                              <w:rFonts w:ascii="UVN Cat Bien" w:hAnsi="UVN Cat Bien"/>
                              <w:noProof/>
                              <w:sz w:val="22"/>
                              <w:szCs w:val="22"/>
                              <w:lang w:val="vi-VN"/>
                            </w:rPr>
                          </w:pPr>
                          <w:r w:rsidRPr="0023658E">
                            <w:rPr>
                              <w:rFonts w:ascii="UVN Cat Bien" w:hAnsi="UVN Cat Bien"/>
                              <w:b/>
                              <w:bCs/>
                              <w:noProof/>
                              <w:sz w:val="24"/>
                              <w:szCs w:val="24"/>
                            </w:rPr>
                            <w:lastRenderedPageBreak/>
                            <w:t>Công nghệ sử dụng</w:t>
                          </w:r>
                        </w:p>
                      </w:tc>
                      <w:tc>
                        <w:tcPr>
                          <w:tcW w:w="5670" w:type="dxa"/>
                          <w:vAlign w:val="center"/>
                        </w:tcPr>
                        <w:p w14:paraId="571FE8B1" w14:textId="5657DFC5" w:rsidR="00D96654" w:rsidRDefault="00D96654" w:rsidP="00D96654">
                          <w:pPr>
                            <w:spacing w:before="0" w:line="276" w:lineRule="auto"/>
                            <w:jc w:val="both"/>
                            <w:rPr>
                              <w:rFonts w:ascii="UVN Cat Bien" w:hAnsi="UVN Cat Bien"/>
                              <w:noProof/>
                              <w:sz w:val="24"/>
                              <w:szCs w:val="24"/>
                            </w:rPr>
                          </w:pPr>
                          <w:r>
                            <w:rPr>
                              <w:rFonts w:ascii="UVN Cat Bien" w:hAnsi="UVN Cat Bien"/>
                              <w:noProof/>
                              <w:sz w:val="24"/>
                              <w:szCs w:val="24"/>
                            </w:rPr>
                            <w:t>- Windown Form.</w:t>
                          </w:r>
                        </w:p>
                        <w:p w14:paraId="4A599FC0" w14:textId="77777777" w:rsidR="00D96654" w:rsidRPr="00C631AA" w:rsidRDefault="00D96654" w:rsidP="00D96654">
                          <w:pPr>
                            <w:spacing w:before="0" w:line="276" w:lineRule="auto"/>
                            <w:jc w:val="both"/>
                            <w:rPr>
                              <w:rFonts w:ascii="UVN Cat Bien" w:hAnsi="UVN Cat Bien"/>
                              <w:noProof/>
                              <w:sz w:val="24"/>
                              <w:szCs w:val="24"/>
                            </w:rPr>
                          </w:pPr>
                          <w:r w:rsidRPr="00C631AA">
                            <w:rPr>
                              <w:rFonts w:ascii="UVN Cat Bien" w:hAnsi="UVN Cat Bien"/>
                              <w:noProof/>
                              <w:sz w:val="24"/>
                              <w:szCs w:val="24"/>
                              <w:lang w:val="vi-VN"/>
                            </w:rPr>
                            <w:t xml:space="preserve">- </w:t>
                          </w:r>
                          <w:r w:rsidRPr="00C631AA">
                            <w:rPr>
                              <w:rFonts w:ascii="UVN Cat Bien" w:hAnsi="UVN Cat Bien"/>
                              <w:noProof/>
                              <w:sz w:val="24"/>
                              <w:szCs w:val="24"/>
                            </w:rPr>
                            <w:t>Visual Studio 2019.</w:t>
                          </w:r>
                        </w:p>
                        <w:p w14:paraId="7FFC50BE" w14:textId="307E8C5F" w:rsidR="00D96654" w:rsidRPr="00D96654" w:rsidRDefault="00D96654" w:rsidP="00D96654">
                          <w:pPr>
                            <w:spacing w:before="0" w:line="276" w:lineRule="auto"/>
                            <w:jc w:val="both"/>
                            <w:rPr>
                              <w:rFonts w:ascii="UVN Cat Bien" w:hAnsi="UVN Cat Bien"/>
                              <w:noProof/>
                              <w:sz w:val="22"/>
                              <w:szCs w:val="22"/>
                            </w:rPr>
                          </w:pPr>
                          <w:r>
                            <w:rPr>
                              <w:rFonts w:ascii="UVN Cat Bien" w:hAnsi="UVN Cat Bien"/>
                              <w:noProof/>
                              <w:sz w:val="22"/>
                              <w:szCs w:val="22"/>
                            </w:rPr>
                            <w:t>- SQL Server 2019.</w:t>
                          </w:r>
                        </w:p>
                      </w:tc>
                    </w:tr>
                  </w:tbl>
                  <w:p w14:paraId="611FB675" w14:textId="1D2F1EFF" w:rsidR="00D96654" w:rsidRPr="00C631AA" w:rsidRDefault="00000000" w:rsidP="00487A3F">
                    <w:pPr>
                      <w:spacing w:before="0" w:after="0" w:line="276" w:lineRule="auto"/>
                      <w:jc w:val="both"/>
                      <w:rPr>
                        <w:rFonts w:ascii="UVN Cat Bien" w:hAnsi="UVN Cat Bien"/>
                        <w:noProof/>
                        <w:sz w:val="6"/>
                        <w:szCs w:val="6"/>
                        <w:lang w:val="vi-VN"/>
                      </w:rPr>
                    </w:pPr>
                  </w:p>
                </w:sdtContent>
              </w:sdt>
              <w:sdt>
                <w:sdtPr>
                  <w:rPr>
                    <w:rFonts w:ascii="UVN Cat Bien" w:hAnsi="UVN Cat Bien"/>
                    <w:b/>
                    <w:bCs/>
                    <w:caps/>
                    <w:noProof/>
                    <w:sz w:val="6"/>
                    <w:szCs w:val="6"/>
                    <w:lang w:val="vi-VN"/>
                  </w:rPr>
                  <w:id w:val="827318745"/>
                  <w:placeholder>
                    <w:docPart w:val="02989B9AA5604D62BA68D07B7444E37D"/>
                  </w:placeholder>
                  <w15:repeatingSectionItem/>
                </w:sdtPr>
                <w:sdtEndPr>
                  <w:rPr>
                    <w:b w:val="0"/>
                    <w:bCs w:val="0"/>
                    <w:caps w:val="0"/>
                    <w:sz w:val="22"/>
                    <w:szCs w:val="22"/>
                  </w:rPr>
                </w:sdtEndPr>
                <w:sdtContent>
                  <w:p w14:paraId="521FB743" w14:textId="42A3B816" w:rsidR="00D96654" w:rsidRPr="00F239BB" w:rsidRDefault="00F239BB" w:rsidP="0023658E">
                    <w:pPr>
                      <w:spacing w:after="0" w:line="276" w:lineRule="auto"/>
                      <w:rPr>
                        <w:rFonts w:ascii="UVN Cat Bien" w:eastAsiaTheme="majorEastAsia" w:hAnsi="UVN Cat Bien" w:cstheme="majorBidi"/>
                        <w:b/>
                        <w:bCs/>
                        <w:caps/>
                        <w:noProof/>
                        <w:color w:val="404040" w:themeColor="text1" w:themeTint="BF"/>
                        <w:sz w:val="24"/>
                        <w:szCs w:val="24"/>
                        <w14:ligatures w14:val="standardContextual"/>
                      </w:rPr>
                    </w:pPr>
                    <w:r>
                      <w:rPr>
                        <w:rFonts w:ascii="UVN Cat Bien" w:eastAsiaTheme="majorEastAsia" w:hAnsi="UVN Cat Bien" w:cstheme="majorBidi"/>
                        <w:b/>
                        <w:bCs/>
                        <w:caps/>
                        <w:noProof/>
                        <w:color w:val="404040" w:themeColor="text1" w:themeTint="BF"/>
                        <w:sz w:val="24"/>
                        <w:szCs w:val="24"/>
                        <w14:ligatures w14:val="standardContextual"/>
                      </w:rPr>
                      <w:t>Trang Web quản lý đề tài</w:t>
                    </w:r>
                  </w:p>
                  <w:p w14:paraId="25C6652D" w14:textId="758060EE" w:rsidR="00D96654" w:rsidRPr="00A55B66" w:rsidRDefault="00D96654" w:rsidP="0023658E">
                    <w:pPr>
                      <w:spacing w:before="0" w:after="0" w:line="276" w:lineRule="auto"/>
                      <w:rPr>
                        <w:rFonts w:ascii="UVN Cat Bien" w:hAnsi="UVN Cat Bien"/>
                        <w:i/>
                        <w:iCs/>
                        <w:noProof/>
                        <w:sz w:val="24"/>
                        <w:szCs w:val="24"/>
                      </w:rPr>
                    </w:pPr>
                    <w:r>
                      <w:rPr>
                        <w:rFonts w:ascii="UVN Cat Bien" w:hAnsi="UVN Cat Bien"/>
                        <w:i/>
                        <w:iCs/>
                        <w:noProof/>
                        <w:sz w:val="24"/>
                        <w:szCs w:val="24"/>
                      </w:rPr>
                      <w:t>Đồ án môn học</w:t>
                    </w:r>
                    <w:r w:rsidR="00F239BB">
                      <w:rPr>
                        <w:rFonts w:ascii="UVN Cat Bien" w:hAnsi="UVN Cat Bien"/>
                        <w:i/>
                        <w:iCs/>
                        <w:noProof/>
                        <w:sz w:val="24"/>
                        <w:szCs w:val="24"/>
                      </w:rPr>
                      <w:t xml:space="preserve"> (12/2022</w:t>
                    </w:r>
                    <w:r w:rsidR="00B1572A">
                      <w:rPr>
                        <w:rFonts w:ascii="UVN Cat Bien" w:hAnsi="UVN Cat Bien"/>
                        <w:i/>
                        <w:iCs/>
                        <w:noProof/>
                        <w:sz w:val="24"/>
                        <w:szCs w:val="24"/>
                      </w:rPr>
                      <w:t xml:space="preserve"> - </w:t>
                    </w:r>
                    <w:r w:rsidR="00F239BB">
                      <w:rPr>
                        <w:rFonts w:ascii="UVN Cat Bien" w:hAnsi="UVN Cat Bien"/>
                        <w:i/>
                        <w:iCs/>
                        <w:noProof/>
                        <w:sz w:val="24"/>
                        <w:szCs w:val="24"/>
                      </w:rPr>
                      <w:t>hiện tại</w:t>
                    </w:r>
                    <w:r w:rsidR="00B1572A">
                      <w:rPr>
                        <w:rFonts w:ascii="UVN Cat Bien" w:hAnsi="UVN Cat Bien"/>
                        <w:i/>
                        <w:iCs/>
                        <w:noProof/>
                        <w:sz w:val="24"/>
                        <w:szCs w:val="24"/>
                      </w:rPr>
                      <w:t>)</w:t>
                    </w:r>
                  </w:p>
                  <w:tbl>
                    <w:tblPr>
                      <w:tblStyle w:val="TableGrid"/>
                      <w:tblW w:w="0" w:type="auto"/>
                      <w:tblLook w:val="04A0" w:firstRow="1" w:lastRow="0" w:firstColumn="1" w:lastColumn="0" w:noHBand="0" w:noVBand="1"/>
                    </w:tblPr>
                    <w:tblGrid>
                      <w:gridCol w:w="2631"/>
                      <w:gridCol w:w="5670"/>
                    </w:tblGrid>
                    <w:tr w:rsidR="00C631AA" w14:paraId="4E364042" w14:textId="77777777" w:rsidTr="00C631AA">
                      <w:tc>
                        <w:tcPr>
                          <w:tcW w:w="2631" w:type="dxa"/>
                          <w:vAlign w:val="center"/>
                        </w:tcPr>
                        <w:p w14:paraId="09389FC0" w14:textId="62C04A9C" w:rsidR="00C631AA" w:rsidRDefault="00C631AA" w:rsidP="00C631AA">
                          <w:pPr>
                            <w:spacing w:before="0" w:line="276" w:lineRule="auto"/>
                            <w:jc w:val="both"/>
                            <w:rPr>
                              <w:rFonts w:ascii="UVN Cat Bien" w:hAnsi="UVN Cat Bien"/>
                              <w:noProof/>
                              <w:sz w:val="22"/>
                              <w:szCs w:val="22"/>
                              <w:lang w:val="vi-VN"/>
                            </w:rPr>
                          </w:pPr>
                          <w:r w:rsidRPr="0023658E">
                            <w:rPr>
                              <w:rFonts w:ascii="UVN Cat Bien" w:hAnsi="UVN Cat Bien"/>
                              <w:b/>
                              <w:bCs/>
                              <w:noProof/>
                              <w:sz w:val="24"/>
                              <w:szCs w:val="24"/>
                            </w:rPr>
                            <w:t>Mô tả dự án</w:t>
                          </w:r>
                        </w:p>
                      </w:tc>
                      <w:tc>
                        <w:tcPr>
                          <w:tcW w:w="5670" w:type="dxa"/>
                          <w:vAlign w:val="center"/>
                        </w:tcPr>
                        <w:p w14:paraId="5C55449E" w14:textId="5BAB8102" w:rsidR="00C631AA" w:rsidRPr="003178D9" w:rsidRDefault="00C631AA" w:rsidP="00C631AA">
                          <w:pPr>
                            <w:spacing w:before="0" w:line="276" w:lineRule="auto"/>
                            <w:jc w:val="both"/>
                            <w:rPr>
                              <w:noProof/>
                              <w:sz w:val="24"/>
                              <w:szCs w:val="24"/>
                            </w:rPr>
                          </w:pPr>
                          <w:r w:rsidRPr="003178D9">
                            <w:rPr>
                              <w:rFonts w:ascii="UVN Cat Bien" w:hAnsi="UVN Cat Bien"/>
                              <w:noProof/>
                              <w:sz w:val="24"/>
                              <w:szCs w:val="24"/>
                              <w:lang w:val="vi-VN"/>
                            </w:rPr>
                            <w:t xml:space="preserve">Xây </w:t>
                          </w:r>
                          <w:r w:rsidR="00F239BB" w:rsidRPr="003178D9">
                            <w:rPr>
                              <w:rFonts w:ascii="UVN Cat Bien" w:hAnsi="UVN Cat Bien"/>
                              <w:noProof/>
                              <w:sz w:val="24"/>
                              <w:szCs w:val="24"/>
                            </w:rPr>
                            <w:t xml:space="preserve">dựng trang web quản lý đề tài cho khoa </w:t>
                          </w:r>
                          <w:r w:rsidR="003178D9" w:rsidRPr="003178D9">
                            <w:rPr>
                              <w:rFonts w:ascii="UVN Cat Bien" w:hAnsi="UVN Cat Bien"/>
                              <w:noProof/>
                              <w:sz w:val="24"/>
                              <w:szCs w:val="24"/>
                            </w:rPr>
                            <w:t>công nghệ thông tin trường đại học sư phạm kỹ thuật thành phố Hồ Chí Minh</w:t>
                          </w:r>
                        </w:p>
                      </w:tc>
                    </w:tr>
                    <w:tr w:rsidR="00C631AA" w14:paraId="47C40960" w14:textId="77777777" w:rsidTr="00C631AA">
                      <w:tc>
                        <w:tcPr>
                          <w:tcW w:w="2631" w:type="dxa"/>
                          <w:vAlign w:val="center"/>
                        </w:tcPr>
                        <w:p w14:paraId="124BFC2C" w14:textId="0E36B71E" w:rsidR="00C631AA" w:rsidRDefault="00C631AA" w:rsidP="00C631AA">
                          <w:pPr>
                            <w:spacing w:before="0" w:line="276" w:lineRule="auto"/>
                            <w:jc w:val="both"/>
                            <w:rPr>
                              <w:rFonts w:ascii="UVN Cat Bien" w:hAnsi="UVN Cat Bien"/>
                              <w:noProof/>
                              <w:sz w:val="22"/>
                              <w:szCs w:val="22"/>
                              <w:lang w:val="vi-VN"/>
                            </w:rPr>
                          </w:pPr>
                          <w:r w:rsidRPr="0023658E">
                            <w:rPr>
                              <w:rFonts w:ascii="UVN Cat Bien" w:hAnsi="UVN Cat Bien"/>
                              <w:b/>
                              <w:bCs/>
                              <w:noProof/>
                              <w:sz w:val="24"/>
                              <w:szCs w:val="24"/>
                            </w:rPr>
                            <w:t>Số lượng thành viên</w:t>
                          </w:r>
                        </w:p>
                      </w:tc>
                      <w:tc>
                        <w:tcPr>
                          <w:tcW w:w="5670" w:type="dxa"/>
                          <w:vAlign w:val="center"/>
                        </w:tcPr>
                        <w:p w14:paraId="0815CF72" w14:textId="71BA66C8" w:rsidR="00C631AA" w:rsidRPr="00F239BB" w:rsidRDefault="00F62BA1" w:rsidP="00C631AA">
                          <w:pPr>
                            <w:spacing w:before="0" w:line="276" w:lineRule="auto"/>
                            <w:jc w:val="both"/>
                            <w:rPr>
                              <w:noProof/>
                              <w:sz w:val="22"/>
                              <w:szCs w:val="22"/>
                            </w:rPr>
                          </w:pPr>
                          <w:r>
                            <w:rPr>
                              <w:noProof/>
                              <w:sz w:val="22"/>
                              <w:szCs w:val="22"/>
                            </w:rPr>
                            <w:t>3</w:t>
                          </w:r>
                        </w:p>
                      </w:tc>
                    </w:tr>
                    <w:tr w:rsidR="00C631AA" w14:paraId="785FAB8C" w14:textId="77777777" w:rsidTr="00C631AA">
                      <w:tc>
                        <w:tcPr>
                          <w:tcW w:w="2631" w:type="dxa"/>
                          <w:vAlign w:val="center"/>
                        </w:tcPr>
                        <w:p w14:paraId="46A89439" w14:textId="161BDEF0" w:rsidR="00C631AA" w:rsidRDefault="00C631AA" w:rsidP="00C631AA">
                          <w:pPr>
                            <w:spacing w:before="0" w:line="276" w:lineRule="auto"/>
                            <w:jc w:val="both"/>
                            <w:rPr>
                              <w:rFonts w:ascii="UVN Cat Bien" w:hAnsi="UVN Cat Bien"/>
                              <w:noProof/>
                              <w:sz w:val="22"/>
                              <w:szCs w:val="22"/>
                              <w:lang w:val="vi-VN"/>
                            </w:rPr>
                          </w:pPr>
                          <w:r w:rsidRPr="0023658E">
                            <w:rPr>
                              <w:rFonts w:ascii="UVN Cat Bien" w:hAnsi="UVN Cat Bien"/>
                              <w:b/>
                              <w:bCs/>
                              <w:noProof/>
                              <w:sz w:val="24"/>
                              <w:szCs w:val="24"/>
                            </w:rPr>
                            <w:t>Vị trí công việc</w:t>
                          </w:r>
                        </w:p>
                      </w:tc>
                      <w:tc>
                        <w:tcPr>
                          <w:tcW w:w="5670" w:type="dxa"/>
                          <w:vAlign w:val="center"/>
                        </w:tcPr>
                        <w:p w14:paraId="4C4B1B35" w14:textId="46444AE5" w:rsidR="00C631AA" w:rsidRDefault="00C631AA" w:rsidP="00C631AA">
                          <w:pPr>
                            <w:spacing w:before="0" w:line="276" w:lineRule="auto"/>
                            <w:jc w:val="both"/>
                            <w:rPr>
                              <w:rFonts w:ascii="UVN Cat Bien" w:hAnsi="UVN Cat Bien"/>
                              <w:noProof/>
                              <w:sz w:val="22"/>
                              <w:szCs w:val="22"/>
                              <w:lang w:val="vi-VN"/>
                            </w:rPr>
                          </w:pPr>
                          <w:r>
                            <w:rPr>
                              <w:rFonts w:ascii="UVN Cat Bien" w:hAnsi="UVN Cat Bien"/>
                              <w:noProof/>
                              <w:sz w:val="24"/>
                              <w:szCs w:val="24"/>
                            </w:rPr>
                            <w:t>Lập trình viên</w:t>
                          </w:r>
                        </w:p>
                      </w:tc>
                    </w:tr>
                    <w:tr w:rsidR="00C631AA" w14:paraId="02ADDD30" w14:textId="77777777" w:rsidTr="00C631AA">
                      <w:tc>
                        <w:tcPr>
                          <w:tcW w:w="2631" w:type="dxa"/>
                          <w:vAlign w:val="center"/>
                        </w:tcPr>
                        <w:p w14:paraId="09451E43" w14:textId="44FA0563" w:rsidR="00C631AA" w:rsidRDefault="00C631AA" w:rsidP="00C631AA">
                          <w:pPr>
                            <w:spacing w:before="0" w:line="276" w:lineRule="auto"/>
                            <w:jc w:val="both"/>
                            <w:rPr>
                              <w:rFonts w:ascii="UVN Cat Bien" w:hAnsi="UVN Cat Bien"/>
                              <w:noProof/>
                              <w:sz w:val="22"/>
                              <w:szCs w:val="22"/>
                              <w:lang w:val="vi-VN"/>
                            </w:rPr>
                          </w:pPr>
                          <w:r w:rsidRPr="0023658E">
                            <w:rPr>
                              <w:rFonts w:ascii="UVN Cat Bien" w:hAnsi="UVN Cat Bien"/>
                              <w:b/>
                              <w:bCs/>
                              <w:noProof/>
                              <w:sz w:val="24"/>
                              <w:szCs w:val="24"/>
                            </w:rPr>
                            <w:t>Vai trò trong dự án</w:t>
                          </w:r>
                        </w:p>
                      </w:tc>
                      <w:tc>
                        <w:tcPr>
                          <w:tcW w:w="5670" w:type="dxa"/>
                          <w:vAlign w:val="center"/>
                        </w:tcPr>
                        <w:p w14:paraId="46AD8AC5" w14:textId="37AE1A78" w:rsidR="00C631AA" w:rsidRDefault="00C631AA" w:rsidP="00C631AA">
                          <w:pPr>
                            <w:spacing w:before="0" w:line="276" w:lineRule="auto"/>
                            <w:jc w:val="both"/>
                            <w:rPr>
                              <w:rFonts w:ascii="UVN Cat Bien" w:hAnsi="UVN Cat Bien"/>
                              <w:noProof/>
                              <w:sz w:val="24"/>
                              <w:szCs w:val="24"/>
                            </w:rPr>
                          </w:pPr>
                          <w:r>
                            <w:rPr>
                              <w:rFonts w:ascii="UVN Cat Bien" w:hAnsi="UVN Cat Bien"/>
                              <w:noProof/>
                              <w:sz w:val="24"/>
                              <w:szCs w:val="24"/>
                            </w:rPr>
                            <w:t>- Phần tích, thiết kế hệ thống</w:t>
                          </w:r>
                          <w:r w:rsidR="003178D9">
                            <w:rPr>
                              <w:rFonts w:ascii="UVN Cat Bien" w:hAnsi="UVN Cat Bien"/>
                              <w:noProof/>
                              <w:sz w:val="24"/>
                              <w:szCs w:val="24"/>
                            </w:rPr>
                            <w:t>, thiết kế cơ sở dữ liệu</w:t>
                          </w:r>
                        </w:p>
                        <w:p w14:paraId="3BE30750" w14:textId="1167C23B" w:rsidR="00F239BB" w:rsidRDefault="00F239BB" w:rsidP="00C631AA">
                          <w:pPr>
                            <w:spacing w:before="0" w:line="276" w:lineRule="auto"/>
                            <w:jc w:val="both"/>
                            <w:rPr>
                              <w:rFonts w:ascii="UVN Cat Bien" w:hAnsi="UVN Cat Bien"/>
                              <w:noProof/>
                              <w:sz w:val="24"/>
                              <w:szCs w:val="24"/>
                            </w:rPr>
                          </w:pPr>
                          <w:r>
                            <w:rPr>
                              <w:rFonts w:ascii="UVN Cat Bien" w:hAnsi="UVN Cat Bien"/>
                              <w:noProof/>
                              <w:sz w:val="24"/>
                              <w:szCs w:val="24"/>
                            </w:rPr>
                            <w:t>- Thiết kế cơ sở dữ liệu</w:t>
                          </w:r>
                        </w:p>
                        <w:p w14:paraId="3BA6A251" w14:textId="6CFFEC23" w:rsidR="00C631AA" w:rsidRDefault="00C631AA" w:rsidP="00C631AA">
                          <w:pPr>
                            <w:spacing w:before="0" w:line="276" w:lineRule="auto"/>
                            <w:jc w:val="both"/>
                            <w:rPr>
                              <w:rFonts w:ascii="UVN Cat Bien" w:hAnsi="UVN Cat Bien"/>
                              <w:noProof/>
                              <w:sz w:val="22"/>
                              <w:szCs w:val="22"/>
                              <w:lang w:val="vi-VN"/>
                            </w:rPr>
                          </w:pPr>
                          <w:r>
                            <w:rPr>
                              <w:rFonts w:ascii="UVN Cat Bien" w:hAnsi="UVN Cat Bien"/>
                              <w:noProof/>
                              <w:sz w:val="24"/>
                              <w:szCs w:val="24"/>
                            </w:rPr>
                            <w:t>- Coding/Testing.</w:t>
                          </w:r>
                        </w:p>
                      </w:tc>
                    </w:tr>
                    <w:tr w:rsidR="00C631AA" w14:paraId="555866F3" w14:textId="77777777" w:rsidTr="00C631AA">
                      <w:tc>
                        <w:tcPr>
                          <w:tcW w:w="2631" w:type="dxa"/>
                          <w:vAlign w:val="center"/>
                        </w:tcPr>
                        <w:p w14:paraId="630B3328" w14:textId="566DC813" w:rsidR="00C631AA" w:rsidRDefault="00C631AA" w:rsidP="00C631AA">
                          <w:pPr>
                            <w:spacing w:before="0" w:line="276" w:lineRule="auto"/>
                            <w:jc w:val="both"/>
                            <w:rPr>
                              <w:rFonts w:ascii="UVN Cat Bien" w:hAnsi="UVN Cat Bien"/>
                              <w:noProof/>
                              <w:sz w:val="22"/>
                              <w:szCs w:val="22"/>
                              <w:lang w:val="vi-VN"/>
                            </w:rPr>
                          </w:pPr>
                          <w:r w:rsidRPr="0023658E">
                            <w:rPr>
                              <w:rFonts w:ascii="UVN Cat Bien" w:hAnsi="UVN Cat Bien"/>
                              <w:b/>
                              <w:bCs/>
                              <w:noProof/>
                              <w:sz w:val="24"/>
                              <w:szCs w:val="24"/>
                            </w:rPr>
                            <w:t>Công nghệ sử dụng</w:t>
                          </w:r>
                        </w:p>
                      </w:tc>
                      <w:tc>
                        <w:tcPr>
                          <w:tcW w:w="5670" w:type="dxa"/>
                          <w:vAlign w:val="center"/>
                        </w:tcPr>
                        <w:p w14:paraId="4CA15A97" w14:textId="0A7137F4" w:rsidR="00C631AA" w:rsidRDefault="00C631AA" w:rsidP="00C631AA">
                          <w:pPr>
                            <w:spacing w:before="0" w:line="276" w:lineRule="auto"/>
                            <w:jc w:val="both"/>
                            <w:rPr>
                              <w:rFonts w:ascii="UVN Cat Bien" w:hAnsi="UVN Cat Bien"/>
                              <w:noProof/>
                              <w:sz w:val="24"/>
                              <w:szCs w:val="24"/>
                            </w:rPr>
                          </w:pPr>
                          <w:r>
                            <w:rPr>
                              <w:rFonts w:ascii="UVN Cat Bien" w:hAnsi="UVN Cat Bien"/>
                              <w:noProof/>
                              <w:sz w:val="24"/>
                              <w:szCs w:val="24"/>
                            </w:rPr>
                            <w:t>-</w:t>
                          </w:r>
                          <w:r w:rsidR="00F239BB">
                            <w:rPr>
                              <w:rFonts w:ascii="UVN Cat Bien" w:hAnsi="UVN Cat Bien"/>
                              <w:noProof/>
                              <w:sz w:val="24"/>
                              <w:szCs w:val="24"/>
                            </w:rPr>
                            <w:t xml:space="preserve"> Java </w:t>
                          </w:r>
                          <w:r w:rsidR="00F239BB" w:rsidRPr="006135E4">
                            <w:rPr>
                              <w:rFonts w:ascii="UVN Cat Bien" w:hAnsi="UVN Cat Bien"/>
                              <w:noProof/>
                              <w:sz w:val="24"/>
                              <w:szCs w:val="24"/>
                            </w:rPr>
                            <w:t>Servlet</w:t>
                          </w:r>
                          <w:r>
                            <w:rPr>
                              <w:rFonts w:ascii="UVN Cat Bien" w:hAnsi="UVN Cat Bien"/>
                              <w:noProof/>
                              <w:sz w:val="24"/>
                              <w:szCs w:val="24"/>
                            </w:rPr>
                            <w:t xml:space="preserve"> .</w:t>
                          </w:r>
                        </w:p>
                        <w:p w14:paraId="3FB672A1" w14:textId="41F1E964" w:rsidR="00C631AA" w:rsidRPr="00C631AA" w:rsidRDefault="00C631AA" w:rsidP="00C631AA">
                          <w:pPr>
                            <w:spacing w:before="0" w:line="276" w:lineRule="auto"/>
                            <w:jc w:val="both"/>
                            <w:rPr>
                              <w:rFonts w:ascii="UVN Cat Bien" w:hAnsi="UVN Cat Bien"/>
                              <w:noProof/>
                              <w:sz w:val="24"/>
                              <w:szCs w:val="24"/>
                            </w:rPr>
                          </w:pPr>
                          <w:r w:rsidRPr="00C631AA">
                            <w:rPr>
                              <w:rFonts w:ascii="UVN Cat Bien" w:hAnsi="UVN Cat Bien"/>
                              <w:noProof/>
                              <w:sz w:val="24"/>
                              <w:szCs w:val="24"/>
                              <w:lang w:val="vi-VN"/>
                            </w:rPr>
                            <w:t xml:space="preserve">- </w:t>
                          </w:r>
                          <w:r w:rsidR="00F239BB">
                            <w:rPr>
                              <w:rFonts w:ascii="UVN Cat Bien" w:hAnsi="UVN Cat Bien"/>
                              <w:noProof/>
                              <w:sz w:val="22"/>
                              <w:szCs w:val="22"/>
                            </w:rPr>
                            <w:t>SQL Server 2019.</w:t>
                          </w:r>
                          <w:r w:rsidRPr="00C631AA">
                            <w:rPr>
                              <w:rFonts w:ascii="UVN Cat Bien" w:hAnsi="UVN Cat Bien"/>
                              <w:noProof/>
                              <w:sz w:val="24"/>
                              <w:szCs w:val="24"/>
                            </w:rPr>
                            <w:t>.</w:t>
                          </w:r>
                        </w:p>
                      </w:tc>
                    </w:tr>
                  </w:tbl>
                  <w:p w14:paraId="1E8A578C" w14:textId="3414C693" w:rsidR="0023658E" w:rsidRPr="0023658E" w:rsidRDefault="00000000" w:rsidP="00487A3F">
                    <w:pPr>
                      <w:spacing w:before="0" w:after="0" w:line="276" w:lineRule="auto"/>
                      <w:jc w:val="both"/>
                      <w:rPr>
                        <w:rFonts w:ascii="UVN Cat Bien" w:hAnsi="UVN Cat Bien"/>
                        <w:noProof/>
                        <w:sz w:val="22"/>
                        <w:szCs w:val="22"/>
                        <w:lang w:val="vi-VN"/>
                      </w:rPr>
                    </w:pPr>
                  </w:p>
                </w:sdtContent>
              </w:sdt>
            </w:sdtContent>
          </w:sdt>
        </w:tc>
      </w:tr>
      <w:tr w:rsidR="00D847D3" w:rsidRPr="006135E4" w14:paraId="293360EA" w14:textId="77777777" w:rsidTr="000D55B3">
        <w:tc>
          <w:tcPr>
            <w:tcW w:w="1549" w:type="dxa"/>
            <w:tcBorders>
              <w:top w:val="single" w:sz="4" w:space="0" w:color="418AB3" w:themeColor="accent1"/>
              <w:bottom w:val="single" w:sz="4" w:space="0" w:color="418AB3" w:themeColor="accent1"/>
            </w:tcBorders>
          </w:tcPr>
          <w:p w14:paraId="04EFD6A2" w14:textId="25F83DA0" w:rsidR="00D847D3" w:rsidRDefault="00A55B66" w:rsidP="00D847D3">
            <w:pPr>
              <w:pStyle w:val="Heading1"/>
              <w:spacing w:line="276" w:lineRule="auto"/>
              <w:rPr>
                <w:rFonts w:ascii="UVN Cat Bien" w:hAnsi="UVN Cat Bien"/>
                <w:noProof/>
                <w:sz w:val="24"/>
                <w:szCs w:val="24"/>
              </w:rPr>
            </w:pPr>
            <w:r>
              <w:rPr>
                <w:rFonts w:ascii="UVN Cat Bien" w:hAnsi="UVN Cat Bien"/>
                <w:noProof/>
                <w:sz w:val="24"/>
                <w:szCs w:val="24"/>
              </w:rPr>
              <w:t>hoạt động</w:t>
            </w:r>
          </w:p>
        </w:tc>
        <w:tc>
          <w:tcPr>
            <w:tcW w:w="342" w:type="dxa"/>
            <w:tcBorders>
              <w:top w:val="single" w:sz="4" w:space="0" w:color="418AB3" w:themeColor="accent1"/>
              <w:bottom w:val="single" w:sz="4" w:space="0" w:color="418AB3" w:themeColor="accent1"/>
            </w:tcBorders>
          </w:tcPr>
          <w:p w14:paraId="0009C080" w14:textId="77777777" w:rsidR="00D847D3" w:rsidRPr="006135E4" w:rsidRDefault="00D847D3" w:rsidP="00D847D3">
            <w:pPr>
              <w:spacing w:line="276" w:lineRule="auto"/>
              <w:rPr>
                <w:rFonts w:ascii="UVN Cat Bien" w:hAnsi="UVN Cat Bien"/>
                <w:noProof/>
                <w:sz w:val="24"/>
                <w:szCs w:val="24"/>
                <w:lang w:val="vi-VN"/>
              </w:rPr>
            </w:pPr>
          </w:p>
        </w:tc>
        <w:tc>
          <w:tcPr>
            <w:tcW w:w="8189" w:type="dxa"/>
            <w:tcBorders>
              <w:top w:val="single" w:sz="4" w:space="0" w:color="418AB3" w:themeColor="accent1"/>
              <w:bottom w:val="single" w:sz="4" w:space="0" w:color="418AB3" w:themeColor="accent1"/>
            </w:tcBorders>
          </w:tcPr>
          <w:sdt>
            <w:sdtPr>
              <w:rPr>
                <w:rFonts w:ascii="UVN Cat Bien" w:eastAsiaTheme="minorEastAsia" w:hAnsi="UVN Cat Bien" w:cstheme="minorBidi"/>
                <w:b w:val="0"/>
                <w:bCs w:val="0"/>
                <w:caps w:val="0"/>
                <w:noProof/>
                <w:color w:val="595959" w:themeColor="text1" w:themeTint="A6"/>
                <w:sz w:val="24"/>
                <w:szCs w:val="24"/>
                <w:lang w:val="vi-VN"/>
                <w14:ligatures w14:val="none"/>
              </w:rPr>
              <w:id w:val="-2088768797"/>
              <w15:repeatingSection/>
            </w:sdtPr>
            <w:sdtEndPr>
              <w:rPr>
                <w:sz w:val="22"/>
                <w:szCs w:val="22"/>
              </w:rPr>
            </w:sdtEndPr>
            <w:sdtContent>
              <w:sdt>
                <w:sdtPr>
                  <w:rPr>
                    <w:rFonts w:ascii="UVN Cat Bien" w:eastAsiaTheme="minorEastAsia" w:hAnsi="UVN Cat Bien" w:cstheme="minorBidi"/>
                    <w:b w:val="0"/>
                    <w:bCs w:val="0"/>
                    <w:caps w:val="0"/>
                    <w:noProof/>
                    <w:color w:val="595959" w:themeColor="text1" w:themeTint="A6"/>
                    <w:sz w:val="24"/>
                    <w:szCs w:val="24"/>
                    <w:lang w:val="vi-VN"/>
                    <w14:ligatures w14:val="none"/>
                  </w:rPr>
                  <w:id w:val="2046563550"/>
                  <w:placeholder>
                    <w:docPart w:val="D178FAAF7B234193ABE5D786F10043DA"/>
                  </w:placeholder>
                  <w15:repeatingSectionItem/>
                </w:sdtPr>
                <w:sdtContent>
                  <w:p w14:paraId="584E9F67" w14:textId="4346CDC0" w:rsidR="00A55B66" w:rsidRPr="00F20DFC" w:rsidRDefault="00F20DFC" w:rsidP="00A55B66">
                    <w:pPr>
                      <w:pStyle w:val="Heading2"/>
                      <w:spacing w:after="0" w:line="276" w:lineRule="auto"/>
                      <w:rPr>
                        <w:rFonts w:asciiTheme="minorHAnsi" w:hAnsiTheme="minorHAnsi"/>
                        <w:noProof/>
                        <w:sz w:val="24"/>
                        <w:szCs w:val="24"/>
                      </w:rPr>
                    </w:pPr>
                    <w:r>
                      <w:rPr>
                        <w:rFonts w:ascii="UVN Cat Bien" w:hAnsi="UVN Cat Bien"/>
                        <w:noProof/>
                        <w:sz w:val="24"/>
                        <w:szCs w:val="24"/>
                      </w:rPr>
                      <w:t>Tham gia các hoạt động tình nguyện</w:t>
                    </w:r>
                  </w:p>
                  <w:p w14:paraId="5B460D74" w14:textId="7CCA3874" w:rsidR="00A55B66" w:rsidRPr="00AC315C" w:rsidRDefault="00F20DFC" w:rsidP="00A55B66">
                    <w:pPr>
                      <w:spacing w:before="0" w:line="276" w:lineRule="auto"/>
                      <w:jc w:val="both"/>
                      <w:rPr>
                        <w:rFonts w:ascii="UVN Cat Bien" w:hAnsi="UVN Cat Bien"/>
                        <w:noProof/>
                        <w:sz w:val="24"/>
                        <w:szCs w:val="24"/>
                        <w:lang w:val="vi-VN"/>
                      </w:rPr>
                    </w:pPr>
                    <w:r>
                      <w:rPr>
                        <w:rFonts w:ascii="UVN Cat Bien" w:hAnsi="UVN Cat Bien"/>
                        <w:noProof/>
                        <w:sz w:val="24"/>
                        <w:szCs w:val="24"/>
                      </w:rPr>
                      <w:t>Cộng tác viên của các phòng trào trung thu yêu thương, noel yêu thương, phát cháo cho các hoàn cảnh khó khăn.</w:t>
                    </w:r>
                  </w:p>
                </w:sdtContent>
              </w:sdt>
              <w:sdt>
                <w:sdtPr>
                  <w:rPr>
                    <w:rFonts w:ascii="UVN Cat Bien" w:hAnsi="UVN Cat Bien"/>
                    <w:b/>
                    <w:bCs/>
                    <w:caps/>
                    <w:noProof/>
                    <w:sz w:val="24"/>
                    <w:szCs w:val="24"/>
                    <w:lang w:val="vi-VN"/>
                  </w:rPr>
                  <w:id w:val="-494333812"/>
                  <w:placeholder>
                    <w:docPart w:val="B45B5A9E7A8F469993B3B2DB75DBD09D"/>
                  </w:placeholder>
                  <w15:repeatingSectionItem/>
                </w:sdtPr>
                <w:sdtEndPr>
                  <w:rPr>
                    <w:b w:val="0"/>
                    <w:bCs w:val="0"/>
                    <w:caps w:val="0"/>
                    <w:sz w:val="22"/>
                    <w:szCs w:val="22"/>
                  </w:rPr>
                </w:sdtEndPr>
                <w:sdtContent>
                  <w:p w14:paraId="297F0F95" w14:textId="4AE8C275" w:rsidR="00A55B66" w:rsidRDefault="00F20DFC" w:rsidP="00A55B66">
                    <w:pPr>
                      <w:spacing w:after="0" w:line="276" w:lineRule="auto"/>
                      <w:rPr>
                        <w:rFonts w:ascii="UVN Cat Bien" w:eastAsiaTheme="majorEastAsia" w:hAnsi="UVN Cat Bien" w:cstheme="majorBidi"/>
                        <w:b/>
                        <w:bCs/>
                        <w:caps/>
                        <w:noProof/>
                        <w:color w:val="404040" w:themeColor="text1" w:themeTint="BF"/>
                        <w:sz w:val="24"/>
                        <w:szCs w:val="24"/>
                        <w14:ligatures w14:val="standardContextual"/>
                      </w:rPr>
                    </w:pPr>
                    <w:r>
                      <w:rPr>
                        <w:rFonts w:ascii="UVN Cat Bien" w:hAnsi="UVN Cat Bien"/>
                        <w:b/>
                        <w:bCs/>
                        <w:caps/>
                        <w:noProof/>
                        <w:sz w:val="24"/>
                        <w:szCs w:val="24"/>
                      </w:rPr>
                      <w:t>tham gia các phong trào giúp đỡ sinh viên</w:t>
                    </w:r>
                    <w:r w:rsidR="00A55B66">
                      <w:rPr>
                        <w:rFonts w:ascii="UVN Cat Bien" w:eastAsiaTheme="majorEastAsia" w:hAnsi="UVN Cat Bien" w:cstheme="majorBidi"/>
                        <w:b/>
                        <w:bCs/>
                        <w:caps/>
                        <w:noProof/>
                        <w:color w:val="404040" w:themeColor="text1" w:themeTint="BF"/>
                        <w:sz w:val="24"/>
                        <w:szCs w:val="24"/>
                        <w14:ligatures w14:val="standardContextual"/>
                      </w:rPr>
                      <w:t xml:space="preserve"> </w:t>
                    </w:r>
                  </w:p>
                  <w:p w14:paraId="1EF89331" w14:textId="77777777" w:rsidR="00F20DFC" w:rsidRPr="00F20DFC" w:rsidRDefault="00F20DFC" w:rsidP="00F20DFC">
                    <w:pPr>
                      <w:spacing w:before="0" w:after="0" w:line="276" w:lineRule="auto"/>
                      <w:rPr>
                        <w:rFonts w:ascii="UVN Cat Bien" w:hAnsi="UVN Cat Bien"/>
                        <w:noProof/>
                        <w:sz w:val="24"/>
                        <w:szCs w:val="24"/>
                      </w:rPr>
                    </w:pPr>
                    <w:r w:rsidRPr="00F20DFC">
                      <w:rPr>
                        <w:rFonts w:ascii="UVN Cat Bien" w:hAnsi="UVN Cat Bien"/>
                        <w:noProof/>
                        <w:sz w:val="24"/>
                        <w:szCs w:val="24"/>
                      </w:rPr>
                      <w:t>Cộng tác viên của các phong trào chào đón tân sinh viên</w:t>
                    </w:r>
                  </w:p>
                  <w:p w14:paraId="456F9492" w14:textId="4559B84A" w:rsidR="00E540D2" w:rsidRPr="00F20DFC" w:rsidRDefault="00F20DFC" w:rsidP="00F20DFC">
                    <w:pPr>
                      <w:spacing w:before="0" w:after="0" w:line="276" w:lineRule="auto"/>
                      <w:rPr>
                        <w:rFonts w:ascii="UVN Cat Bien" w:hAnsi="UVN Cat Bien"/>
                        <w:i/>
                        <w:iCs/>
                        <w:noProof/>
                        <w:sz w:val="24"/>
                        <w:szCs w:val="24"/>
                      </w:rPr>
                    </w:pPr>
                    <w:r w:rsidRPr="00F20DFC">
                      <w:rPr>
                        <w:rFonts w:ascii="UVN Cat Bien" w:hAnsi="UVN Cat Bien"/>
                        <w:noProof/>
                        <w:sz w:val="24"/>
                        <w:szCs w:val="24"/>
                      </w:rPr>
                      <w:t>Tiếp sức mua thi</w:t>
                    </w:r>
                  </w:p>
                </w:sdtContent>
              </w:sdt>
              <w:sdt>
                <w:sdtPr>
                  <w:rPr>
                    <w:rFonts w:ascii="UVN Cat Bien" w:hAnsi="UVN Cat Bien"/>
                    <w:b/>
                    <w:bCs/>
                    <w:caps/>
                    <w:noProof/>
                    <w:sz w:val="24"/>
                    <w:szCs w:val="24"/>
                    <w:lang w:val="vi-VN"/>
                  </w:rPr>
                  <w:id w:val="-918102778"/>
                  <w:placeholder>
                    <w:docPart w:val="D68C2C5CAD7E4055B8D447CEEF0A24F8"/>
                  </w:placeholder>
                  <w15:repeatingSectionItem/>
                </w:sdtPr>
                <w:sdtEndPr>
                  <w:rPr>
                    <w:b w:val="0"/>
                    <w:bCs w:val="0"/>
                    <w:caps w:val="0"/>
                    <w:sz w:val="22"/>
                    <w:szCs w:val="22"/>
                  </w:rPr>
                </w:sdtEndPr>
                <w:sdtContent>
                  <w:p w14:paraId="530A27F8" w14:textId="5A54F6AC" w:rsidR="00E540D2" w:rsidRDefault="00E540D2" w:rsidP="00A55B66">
                    <w:pPr>
                      <w:spacing w:after="0" w:line="276" w:lineRule="auto"/>
                      <w:rPr>
                        <w:rFonts w:ascii="UVN Cat Bien" w:eastAsiaTheme="majorEastAsia" w:hAnsi="UVN Cat Bien" w:cstheme="majorBidi"/>
                        <w:b/>
                        <w:bCs/>
                        <w:caps/>
                        <w:noProof/>
                        <w:color w:val="404040" w:themeColor="text1" w:themeTint="BF"/>
                        <w:sz w:val="24"/>
                        <w:szCs w:val="24"/>
                        <w14:ligatures w14:val="standardContextual"/>
                      </w:rPr>
                    </w:pPr>
                    <w:r>
                      <w:rPr>
                        <w:rFonts w:ascii="UVN Cat Bien" w:hAnsi="UVN Cat Bien"/>
                        <w:b/>
                        <w:bCs/>
                        <w:caps/>
                        <w:noProof/>
                        <w:sz w:val="24"/>
                        <w:szCs w:val="24"/>
                      </w:rPr>
                      <w:t>tham gia các cuộc thi học thuật do trường tổ chức</w:t>
                    </w:r>
                  </w:p>
                  <w:p w14:paraId="144B65E1" w14:textId="77777777" w:rsidR="00E540D2" w:rsidRDefault="00E540D2" w:rsidP="00F20DFC">
                    <w:pPr>
                      <w:spacing w:before="0" w:after="0" w:line="276" w:lineRule="auto"/>
                      <w:rPr>
                        <w:rFonts w:ascii="UVN Cat Bien" w:hAnsi="UVN Cat Bien"/>
                        <w:noProof/>
                        <w:sz w:val="24"/>
                        <w:szCs w:val="24"/>
                      </w:rPr>
                    </w:pPr>
                    <w:r>
                      <w:rPr>
                        <w:rFonts w:ascii="UVN Cat Bien" w:hAnsi="UVN Cat Bien"/>
                        <w:noProof/>
                        <w:sz w:val="24"/>
                        <w:szCs w:val="24"/>
                      </w:rPr>
                      <w:t>Tham gia cuộc thi Mastering IT</w:t>
                    </w:r>
                  </w:p>
                  <w:p w14:paraId="112A9218" w14:textId="7682C9C1" w:rsidR="00D847D3" w:rsidRPr="00E540D2" w:rsidRDefault="00E540D2" w:rsidP="00F20DFC">
                    <w:pPr>
                      <w:spacing w:before="0" w:after="0" w:line="276" w:lineRule="auto"/>
                      <w:rPr>
                        <w:rFonts w:ascii="UVN Cat Bien" w:hAnsi="UVN Cat Bien"/>
                        <w:noProof/>
                        <w:sz w:val="24"/>
                        <w:szCs w:val="24"/>
                      </w:rPr>
                    </w:pPr>
                    <w:r>
                      <w:rPr>
                        <w:rFonts w:ascii="UVN Cat Bien" w:hAnsi="UVN Cat Bien"/>
                        <w:noProof/>
                        <w:sz w:val="24"/>
                        <w:szCs w:val="24"/>
                      </w:rPr>
                      <w:t>Tham gia cuộc thi Becoder</w:t>
                    </w:r>
                  </w:p>
                </w:sdtContent>
              </w:sdt>
            </w:sdtContent>
          </w:sdt>
        </w:tc>
      </w:tr>
      <w:tr w:rsidR="003506C4" w:rsidRPr="006135E4" w14:paraId="5D7A4BDC" w14:textId="77777777" w:rsidTr="000D55B3">
        <w:tc>
          <w:tcPr>
            <w:tcW w:w="1549" w:type="dxa"/>
            <w:tcBorders>
              <w:top w:val="single" w:sz="4" w:space="0" w:color="418AB3" w:themeColor="accent1"/>
              <w:bottom w:val="single" w:sz="4" w:space="0" w:color="418AB3" w:themeColor="accent1"/>
            </w:tcBorders>
          </w:tcPr>
          <w:p w14:paraId="51B85A06" w14:textId="41C8DD07" w:rsidR="003506C4" w:rsidRDefault="003506C4" w:rsidP="00D847D3">
            <w:pPr>
              <w:pStyle w:val="Heading1"/>
              <w:spacing w:line="276" w:lineRule="auto"/>
              <w:rPr>
                <w:rFonts w:ascii="UVN Cat Bien" w:hAnsi="UVN Cat Bien"/>
                <w:noProof/>
                <w:sz w:val="24"/>
                <w:szCs w:val="24"/>
              </w:rPr>
            </w:pPr>
            <w:r>
              <w:rPr>
                <w:rFonts w:ascii="UVN Cat Bien" w:hAnsi="UVN Cat Bien"/>
                <w:noProof/>
                <w:sz w:val="24"/>
                <w:szCs w:val="24"/>
              </w:rPr>
              <w:t>sở thích</w:t>
            </w:r>
          </w:p>
        </w:tc>
        <w:tc>
          <w:tcPr>
            <w:tcW w:w="342" w:type="dxa"/>
            <w:tcBorders>
              <w:top w:val="single" w:sz="4" w:space="0" w:color="418AB3" w:themeColor="accent1"/>
              <w:bottom w:val="single" w:sz="4" w:space="0" w:color="418AB3" w:themeColor="accent1"/>
            </w:tcBorders>
          </w:tcPr>
          <w:p w14:paraId="28628C05" w14:textId="77777777" w:rsidR="003506C4" w:rsidRPr="006135E4" w:rsidRDefault="003506C4" w:rsidP="00D847D3">
            <w:pPr>
              <w:spacing w:line="276" w:lineRule="auto"/>
              <w:rPr>
                <w:rFonts w:ascii="UVN Cat Bien" w:hAnsi="UVN Cat Bien"/>
                <w:noProof/>
                <w:sz w:val="24"/>
                <w:szCs w:val="24"/>
                <w:lang w:val="vi-VN"/>
              </w:rPr>
            </w:pPr>
          </w:p>
        </w:tc>
        <w:tc>
          <w:tcPr>
            <w:tcW w:w="8189" w:type="dxa"/>
            <w:tcBorders>
              <w:top w:val="single" w:sz="4" w:space="0" w:color="418AB3" w:themeColor="accent1"/>
              <w:bottom w:val="single" w:sz="4" w:space="0" w:color="418AB3" w:themeColor="accent1"/>
            </w:tcBorders>
          </w:tcPr>
          <w:p w14:paraId="67A26E9C" w14:textId="37323027" w:rsidR="003506C4" w:rsidRPr="003506C4" w:rsidRDefault="003506C4" w:rsidP="00A55B66">
            <w:pPr>
              <w:pStyle w:val="Heading2"/>
              <w:spacing w:after="0" w:line="276" w:lineRule="auto"/>
              <w:rPr>
                <w:rFonts w:ascii="UVN Cat Bien" w:eastAsiaTheme="minorEastAsia" w:hAnsi="UVN Cat Bien" w:cstheme="minorBidi"/>
                <w:b w:val="0"/>
                <w:bCs w:val="0"/>
                <w:caps w:val="0"/>
                <w:noProof/>
                <w:color w:val="595959" w:themeColor="text1" w:themeTint="A6"/>
                <w:sz w:val="24"/>
                <w:szCs w:val="24"/>
                <w14:ligatures w14:val="none"/>
              </w:rPr>
            </w:pPr>
            <w:r>
              <w:rPr>
                <w:rFonts w:ascii="UVN Cat Bien" w:eastAsiaTheme="minorEastAsia" w:hAnsi="UVN Cat Bien" w:cstheme="minorBidi"/>
                <w:b w:val="0"/>
                <w:bCs w:val="0"/>
                <w:caps w:val="0"/>
                <w:noProof/>
                <w:color w:val="595959" w:themeColor="text1" w:themeTint="A6"/>
                <w:sz w:val="24"/>
                <w:szCs w:val="24"/>
                <w14:ligatures w14:val="none"/>
              </w:rPr>
              <w:t>C</w:t>
            </w:r>
            <w:r w:rsidRPr="003506C4">
              <w:rPr>
                <w:rFonts w:ascii="UVN Cat Bien" w:eastAsiaTheme="minorEastAsia" w:hAnsi="UVN Cat Bien" w:cstheme="minorBidi"/>
                <w:b w:val="0"/>
                <w:bCs w:val="0"/>
                <w:caps w:val="0"/>
                <w:noProof/>
                <w:color w:val="595959" w:themeColor="text1" w:themeTint="A6"/>
                <w:sz w:val="24"/>
                <w:szCs w:val="24"/>
                <w14:ligatures w14:val="none"/>
              </w:rPr>
              <w:t>hia sẻ kiến thức,</w:t>
            </w:r>
            <w:r w:rsidR="00B1572A">
              <w:rPr>
                <w:rFonts w:ascii="UVN Cat Bien" w:eastAsiaTheme="minorEastAsia" w:hAnsi="UVN Cat Bien" w:cstheme="minorBidi"/>
                <w:b w:val="0"/>
                <w:bCs w:val="0"/>
                <w:caps w:val="0"/>
                <w:noProof/>
                <w:color w:val="595959" w:themeColor="text1" w:themeTint="A6"/>
                <w:sz w:val="24"/>
                <w:szCs w:val="24"/>
                <w14:ligatures w14:val="none"/>
              </w:rPr>
              <w:t xml:space="preserve"> tham gia các hoạt động học hỏi kiến thức</w:t>
            </w:r>
          </w:p>
        </w:tc>
      </w:tr>
      <w:tr w:rsidR="009154F8" w:rsidRPr="006135E4" w14:paraId="74FFBE6D" w14:textId="77777777" w:rsidTr="000D55B3">
        <w:tc>
          <w:tcPr>
            <w:tcW w:w="1549" w:type="dxa"/>
            <w:tcBorders>
              <w:top w:val="single" w:sz="4" w:space="0" w:color="418AB3" w:themeColor="accent1"/>
              <w:bottom w:val="single" w:sz="4" w:space="0" w:color="418AB3" w:themeColor="accent1"/>
            </w:tcBorders>
          </w:tcPr>
          <w:p w14:paraId="0A4436D3" w14:textId="057E7760" w:rsidR="009154F8" w:rsidRDefault="009154F8" w:rsidP="00D847D3">
            <w:pPr>
              <w:pStyle w:val="Heading1"/>
              <w:spacing w:line="276" w:lineRule="auto"/>
              <w:rPr>
                <w:rFonts w:ascii="UVN Cat Bien" w:hAnsi="UVN Cat Bien"/>
                <w:noProof/>
                <w:sz w:val="24"/>
                <w:szCs w:val="24"/>
              </w:rPr>
            </w:pPr>
            <w:r>
              <w:rPr>
                <w:rFonts w:ascii="UVN Cat Bien" w:hAnsi="UVN Cat Bien"/>
                <w:noProof/>
                <w:sz w:val="24"/>
                <w:szCs w:val="24"/>
              </w:rPr>
              <w:t>thông tin thêm</w:t>
            </w:r>
          </w:p>
        </w:tc>
        <w:tc>
          <w:tcPr>
            <w:tcW w:w="342" w:type="dxa"/>
            <w:tcBorders>
              <w:top w:val="single" w:sz="4" w:space="0" w:color="418AB3" w:themeColor="accent1"/>
              <w:bottom w:val="single" w:sz="4" w:space="0" w:color="418AB3" w:themeColor="accent1"/>
            </w:tcBorders>
          </w:tcPr>
          <w:p w14:paraId="75F7E8EF" w14:textId="77777777" w:rsidR="009154F8" w:rsidRPr="006135E4" w:rsidRDefault="009154F8" w:rsidP="00D847D3">
            <w:pPr>
              <w:spacing w:line="276" w:lineRule="auto"/>
              <w:rPr>
                <w:rFonts w:ascii="UVN Cat Bien" w:hAnsi="UVN Cat Bien"/>
                <w:noProof/>
                <w:sz w:val="24"/>
                <w:szCs w:val="24"/>
                <w:lang w:val="vi-VN"/>
              </w:rPr>
            </w:pPr>
          </w:p>
        </w:tc>
        <w:tc>
          <w:tcPr>
            <w:tcW w:w="8189" w:type="dxa"/>
            <w:tcBorders>
              <w:top w:val="single" w:sz="4" w:space="0" w:color="418AB3" w:themeColor="accent1"/>
              <w:bottom w:val="single" w:sz="4" w:space="0" w:color="418AB3" w:themeColor="accent1"/>
            </w:tcBorders>
          </w:tcPr>
          <w:p w14:paraId="42CF19DB" w14:textId="002E15B4" w:rsidR="009154F8" w:rsidRDefault="009154F8" w:rsidP="009154F8">
            <w:pPr>
              <w:pStyle w:val="Heading2"/>
              <w:spacing w:after="0" w:line="276" w:lineRule="auto"/>
              <w:rPr>
                <w:rFonts w:ascii="UVN Cat Bien" w:eastAsiaTheme="minorEastAsia" w:hAnsi="UVN Cat Bien" w:cstheme="minorBidi"/>
                <w:b w:val="0"/>
                <w:bCs w:val="0"/>
                <w:caps w:val="0"/>
                <w:noProof/>
                <w:color w:val="595959" w:themeColor="text1" w:themeTint="A6"/>
                <w:sz w:val="24"/>
                <w:szCs w:val="24"/>
                <w14:ligatures w14:val="none"/>
              </w:rPr>
            </w:pPr>
            <w:r>
              <w:rPr>
                <w:rFonts w:ascii="UVN Cat Bien" w:eastAsiaTheme="minorEastAsia" w:hAnsi="UVN Cat Bien" w:cstheme="minorBidi"/>
                <w:b w:val="0"/>
                <w:bCs w:val="0"/>
                <w:caps w:val="0"/>
                <w:noProof/>
                <w:color w:val="595959" w:themeColor="text1" w:themeTint="A6"/>
                <w:sz w:val="24"/>
                <w:szCs w:val="24"/>
                <w14:ligatures w14:val="none"/>
              </w:rPr>
              <w:t xml:space="preserve">- Facebook: </w:t>
            </w:r>
            <w:hyperlink r:id="rId15" w:history="1">
              <w:r w:rsidR="00B1572A" w:rsidRPr="007B4539">
                <w:rPr>
                  <w:rStyle w:val="Hyperlink"/>
                  <w:rFonts w:ascii="UVN Cat Bien" w:eastAsiaTheme="minorEastAsia" w:hAnsi="UVN Cat Bien" w:cstheme="minorBidi"/>
                  <w:b w:val="0"/>
                  <w:bCs w:val="0"/>
                  <w:caps w:val="0"/>
                  <w:noProof/>
                  <w:sz w:val="24"/>
                  <w:szCs w:val="24"/>
                  <w14:ligatures w14:val="none"/>
                </w:rPr>
                <w:t>https://www.facebook.com/vokhang202.</w:t>
              </w:r>
            </w:hyperlink>
          </w:p>
          <w:p w14:paraId="42B00013" w14:textId="6F96B1D3" w:rsidR="009154F8" w:rsidRPr="009154F8" w:rsidRDefault="009154F8" w:rsidP="009154F8">
            <w:pPr>
              <w:rPr>
                <w:rFonts w:ascii="UVN Cat Bien" w:hAnsi="UVN Cat Bien"/>
                <w:sz w:val="24"/>
                <w:szCs w:val="24"/>
              </w:rPr>
            </w:pPr>
            <w:r>
              <w:rPr>
                <w:rFonts w:ascii="UVN Cat Bien" w:hAnsi="UVN Cat Bien"/>
                <w:sz w:val="24"/>
                <w:szCs w:val="24"/>
              </w:rPr>
              <w:t xml:space="preserve">- </w:t>
            </w:r>
            <w:proofErr w:type="spellStart"/>
            <w:r>
              <w:rPr>
                <w:rFonts w:ascii="UVN Cat Bien" w:hAnsi="UVN Cat Bien"/>
                <w:sz w:val="24"/>
                <w:szCs w:val="24"/>
              </w:rPr>
              <w:t>Linkedin</w:t>
            </w:r>
            <w:proofErr w:type="spellEnd"/>
            <w:r>
              <w:rPr>
                <w:rFonts w:ascii="UVN Cat Bien" w:hAnsi="UVN Cat Bien"/>
                <w:sz w:val="24"/>
                <w:szCs w:val="24"/>
              </w:rPr>
              <w:t xml:space="preserve">: </w:t>
            </w:r>
            <w:hyperlink r:id="rId16" w:history="1">
              <w:r w:rsidR="006E2DEB" w:rsidRPr="006E2DEB">
                <w:rPr>
                  <w:rStyle w:val="Hyperlink"/>
                  <w:rFonts w:ascii="UVN Cat Bien" w:hAnsi="UVN Cat Bien"/>
                  <w:noProof/>
                  <w:color w:val="F69200" w:themeColor="accent3"/>
                  <w:sz w:val="24"/>
                  <w:szCs w:val="24"/>
                </w:rPr>
                <w:t>https://www.linkedin.com/in/khang -</w:t>
              </w:r>
            </w:hyperlink>
            <w:r w:rsidR="006E2DEB" w:rsidRPr="006E2DEB">
              <w:rPr>
                <w:rFonts w:ascii="UVN Cat Bien" w:hAnsi="UVN Cat Bien"/>
                <w:noProof/>
                <w:color w:val="F69200" w:themeColor="accent3"/>
                <w:sz w:val="24"/>
                <w:szCs w:val="24"/>
                <w:u w:val="single"/>
              </w:rPr>
              <w:t>v</w:t>
            </w:r>
            <w:r w:rsidR="006E2DEB" w:rsidRPr="006E2DEB">
              <w:rPr>
                <w:rFonts w:ascii="UVN Cat Bien" w:hAnsi="UVN Cat Bien"/>
                <w:color w:val="F69200" w:themeColor="accent3"/>
                <w:sz w:val="24"/>
                <w:szCs w:val="24"/>
                <w:u w:val="single"/>
              </w:rPr>
              <w:t>o-543376237</w:t>
            </w:r>
          </w:p>
        </w:tc>
      </w:tr>
    </w:tbl>
    <w:p w14:paraId="360D69DF" w14:textId="3BA35C70" w:rsidR="008A032B" w:rsidRPr="008A032B" w:rsidRDefault="008A032B" w:rsidP="008A032B">
      <w:pPr>
        <w:rPr>
          <w:rFonts w:ascii="UVN Cat Bien" w:hAnsi="UVN Cat Bien"/>
          <w:sz w:val="24"/>
          <w:szCs w:val="24"/>
          <w:lang w:val="vi-VN"/>
        </w:rPr>
      </w:pPr>
    </w:p>
    <w:p w14:paraId="051E1905" w14:textId="77777777" w:rsidR="008A032B" w:rsidRPr="008A032B" w:rsidRDefault="008A032B" w:rsidP="008A032B">
      <w:pPr>
        <w:rPr>
          <w:rFonts w:ascii="UVN Cat Bien" w:hAnsi="UVN Cat Bien"/>
          <w:sz w:val="24"/>
          <w:szCs w:val="24"/>
          <w:lang w:val="vi-VN"/>
        </w:rPr>
      </w:pPr>
    </w:p>
    <w:sectPr w:rsidR="008A032B" w:rsidRPr="008A032B">
      <w:footerReference w:type="default" r:id="rId17"/>
      <w:pgSz w:w="12240" w:h="15840" w:code="1"/>
      <w:pgMar w:top="1080" w:right="1080" w:bottom="1080" w:left="108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07526" w14:textId="77777777" w:rsidR="00A52DCD" w:rsidRDefault="00A52DCD">
      <w:pPr>
        <w:spacing w:before="0" w:after="0" w:line="240" w:lineRule="auto"/>
      </w:pPr>
      <w:r>
        <w:separator/>
      </w:r>
    </w:p>
  </w:endnote>
  <w:endnote w:type="continuationSeparator" w:id="0">
    <w:p w14:paraId="1F0EC030" w14:textId="77777777" w:rsidR="00A52DCD" w:rsidRDefault="00A52DC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VN Cat Bien">
    <w:altName w:val="Cambria"/>
    <w:charset w:val="00"/>
    <w:family w:val="roman"/>
    <w:pitch w:val="variable"/>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PlainTable4"/>
      <w:tblW w:w="0" w:type="auto"/>
      <w:tblLook w:val="04A0" w:firstRow="1" w:lastRow="0" w:firstColumn="1" w:lastColumn="0" w:noHBand="0" w:noVBand="1"/>
      <w:tblDescription w:val="Footer table"/>
    </w:tblPr>
    <w:tblGrid>
      <w:gridCol w:w="5038"/>
      <w:gridCol w:w="5042"/>
    </w:tblGrid>
    <w:tr w:rsidR="00BA56D5" w:rsidRPr="008A032B" w14:paraId="3B479218" w14:textId="77777777" w:rsidTr="000766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14:paraId="50A38E27" w14:textId="3EA2AC69" w:rsidR="00BA56D5" w:rsidRPr="008A032B" w:rsidRDefault="008A032B">
          <w:pPr>
            <w:pStyle w:val="Footer"/>
            <w:rPr>
              <w:rFonts w:ascii="UVN Cat Bien" w:hAnsi="UVN Cat Bien"/>
            </w:rPr>
          </w:pPr>
          <w:r w:rsidRPr="008A032B">
            <w:rPr>
              <w:rFonts w:ascii="UVN Cat Bien" w:hAnsi="UVN Cat Bien"/>
            </w:rPr>
            <w:t>Trang</w:t>
          </w:r>
          <w:r w:rsidR="008F7017" w:rsidRPr="008A032B">
            <w:rPr>
              <w:rFonts w:ascii="UVN Cat Bien" w:hAnsi="UVN Cat Bien"/>
            </w:rPr>
            <w:t xml:space="preserve"> | </w:t>
          </w:r>
          <w:r w:rsidR="008F7017" w:rsidRPr="008A032B">
            <w:rPr>
              <w:rFonts w:ascii="UVN Cat Bien" w:hAnsi="UVN Cat Bien"/>
            </w:rPr>
            <w:fldChar w:fldCharType="begin"/>
          </w:r>
          <w:r w:rsidR="008F7017" w:rsidRPr="008A032B">
            <w:rPr>
              <w:rFonts w:ascii="UVN Cat Bien" w:hAnsi="UVN Cat Bien"/>
            </w:rPr>
            <w:instrText xml:space="preserve"> PAGE   \* MERGEFORMAT </w:instrText>
          </w:r>
          <w:r w:rsidR="008F7017" w:rsidRPr="008A032B">
            <w:rPr>
              <w:rFonts w:ascii="UVN Cat Bien" w:hAnsi="UVN Cat Bien"/>
            </w:rPr>
            <w:fldChar w:fldCharType="separate"/>
          </w:r>
          <w:r w:rsidR="008F7017" w:rsidRPr="008A032B">
            <w:rPr>
              <w:rFonts w:ascii="UVN Cat Bien" w:hAnsi="UVN Cat Bien"/>
              <w:noProof/>
            </w:rPr>
            <w:t>2</w:t>
          </w:r>
          <w:r w:rsidR="008F7017" w:rsidRPr="008A032B">
            <w:rPr>
              <w:rFonts w:ascii="UVN Cat Bien" w:hAnsi="UVN Cat Bien"/>
            </w:rPr>
            <w:fldChar w:fldCharType="end"/>
          </w:r>
        </w:p>
      </w:tc>
      <w:sdt>
        <w:sdtPr>
          <w:rPr>
            <w:rFonts w:ascii="UVN Cat Bien" w:hAnsi="UVN Cat Bien"/>
          </w:rPr>
          <w:alias w:val="Your Name"/>
          <w:tag w:val=""/>
          <w:id w:val="-1352728942"/>
          <w:placeholder>
            <w:docPart w:val="5995EDF734AD45F98C60F7A787E83941"/>
          </w:placeholder>
          <w:dataBinding w:prefixMappings="xmlns:ns0='http://purl.org/dc/elements/1.1/' xmlns:ns1='http://schemas.openxmlformats.org/package/2006/metadata/core-properties' " w:xpath="/ns1:coreProperties[1]/ns0:creator[1]" w:storeItemID="{6C3C8BC8-F283-45AE-878A-BAB7291924A1}"/>
          <w:text/>
        </w:sdtPr>
        <w:sdtContent>
          <w:tc>
            <w:tcPr>
              <w:tcW w:w="5148" w:type="dxa"/>
            </w:tcPr>
            <w:p w14:paraId="2D9153C6" w14:textId="4B72E70A" w:rsidR="00BA56D5" w:rsidRPr="008A032B" w:rsidRDefault="006B4494">
              <w:pPr>
                <w:pStyle w:val="Footer"/>
                <w:jc w:val="right"/>
                <w:cnfStyle w:val="100000000000" w:firstRow="1" w:lastRow="0" w:firstColumn="0" w:lastColumn="0" w:oddVBand="0" w:evenVBand="0" w:oddHBand="0" w:evenHBand="0" w:firstRowFirstColumn="0" w:firstRowLastColumn="0" w:lastRowFirstColumn="0" w:lastRowLastColumn="0"/>
                <w:rPr>
                  <w:rFonts w:ascii="UVN Cat Bien" w:hAnsi="UVN Cat Bien"/>
                </w:rPr>
              </w:pPr>
              <w:r>
                <w:rPr>
                  <w:rFonts w:ascii="UVN Cat Bien" w:hAnsi="UVN Cat Bien"/>
                </w:rPr>
                <w:t>VÕ HỒNG KHANG</w:t>
              </w:r>
            </w:p>
          </w:tc>
        </w:sdtContent>
      </w:sdt>
    </w:tr>
  </w:tbl>
  <w:p w14:paraId="43BC8147" w14:textId="77777777" w:rsidR="00BA56D5" w:rsidRPr="008A032B" w:rsidRDefault="00BA56D5">
    <w:pPr>
      <w:pStyle w:val="Footer"/>
      <w:rPr>
        <w:rFonts w:ascii="UVN Cat Bien" w:hAnsi="UVN Cat Bie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3B50F" w14:textId="77777777" w:rsidR="00A52DCD" w:rsidRDefault="00A52DCD">
      <w:pPr>
        <w:spacing w:before="0" w:after="0" w:line="240" w:lineRule="auto"/>
      </w:pPr>
      <w:r>
        <w:separator/>
      </w:r>
    </w:p>
  </w:footnote>
  <w:footnote w:type="continuationSeparator" w:id="0">
    <w:p w14:paraId="56ED6C75" w14:textId="77777777" w:rsidR="00A52DCD" w:rsidRDefault="00A52DC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8B3911"/>
    <w:multiLevelType w:val="hybridMultilevel"/>
    <w:tmpl w:val="C69E1EBA"/>
    <w:lvl w:ilvl="0" w:tplc="F1D4D960">
      <w:start w:val="3"/>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3100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221"/>
    <w:rsid w:val="0006267B"/>
    <w:rsid w:val="000766D2"/>
    <w:rsid w:val="000D55B3"/>
    <w:rsid w:val="000F7B18"/>
    <w:rsid w:val="001601F0"/>
    <w:rsid w:val="001806BA"/>
    <w:rsid w:val="00194BE0"/>
    <w:rsid w:val="00224D50"/>
    <w:rsid w:val="0023658E"/>
    <w:rsid w:val="00246221"/>
    <w:rsid w:val="0024780A"/>
    <w:rsid w:val="00253D9A"/>
    <w:rsid w:val="002862E8"/>
    <w:rsid w:val="003178D9"/>
    <w:rsid w:val="003506C4"/>
    <w:rsid w:val="00381AFB"/>
    <w:rsid w:val="003838D9"/>
    <w:rsid w:val="00473C26"/>
    <w:rsid w:val="00487A3F"/>
    <w:rsid w:val="004E0535"/>
    <w:rsid w:val="0056312F"/>
    <w:rsid w:val="005A0AA6"/>
    <w:rsid w:val="00611A93"/>
    <w:rsid w:val="006135E4"/>
    <w:rsid w:val="006240BD"/>
    <w:rsid w:val="006A5F67"/>
    <w:rsid w:val="006B4494"/>
    <w:rsid w:val="006C19AC"/>
    <w:rsid w:val="006E2DEB"/>
    <w:rsid w:val="006F0F86"/>
    <w:rsid w:val="006F6E37"/>
    <w:rsid w:val="008A032B"/>
    <w:rsid w:val="008F7017"/>
    <w:rsid w:val="009142A2"/>
    <w:rsid w:val="009154F8"/>
    <w:rsid w:val="00943885"/>
    <w:rsid w:val="00971BBE"/>
    <w:rsid w:val="00A52DCD"/>
    <w:rsid w:val="00A55B66"/>
    <w:rsid w:val="00AB272D"/>
    <w:rsid w:val="00AC315C"/>
    <w:rsid w:val="00B1572A"/>
    <w:rsid w:val="00B16752"/>
    <w:rsid w:val="00B31297"/>
    <w:rsid w:val="00B74895"/>
    <w:rsid w:val="00B84DD1"/>
    <w:rsid w:val="00BA56D5"/>
    <w:rsid w:val="00BC4F4A"/>
    <w:rsid w:val="00BC66BA"/>
    <w:rsid w:val="00C631AA"/>
    <w:rsid w:val="00CA7F87"/>
    <w:rsid w:val="00D4393E"/>
    <w:rsid w:val="00D847D3"/>
    <w:rsid w:val="00D96654"/>
    <w:rsid w:val="00E540D2"/>
    <w:rsid w:val="00EC4AEA"/>
    <w:rsid w:val="00F20DFC"/>
    <w:rsid w:val="00F239BB"/>
    <w:rsid w:val="00F62BA1"/>
    <w:rsid w:val="00FD5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4888B1"/>
  <w15:chartTrackingRefBased/>
  <w15:docId w15:val="{7E6763CC-7101-425B-862B-7C5817396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lsdException w:name="heading 4" w:semiHidden="1" w:uiPriority="18" w:unhideWhenUsed="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iPriority="8" w:unhideWhenUsed="1"/>
    <w:lsdException w:name="Signature" w:semiHidden="1" w:uiPriority="8"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lsdException w:name="Date" w:semiHidden="1" w:uiPriority="8"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qFormat="1"/>
    <w:lsdException w:name="Emphasis" w:semiHidden="1"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F67"/>
    <w:rPr>
      <w:kern w:val="20"/>
    </w:rPr>
  </w:style>
  <w:style w:type="paragraph" w:styleId="Heading1">
    <w:name w:val="heading 1"/>
    <w:basedOn w:val="Normal"/>
    <w:next w:val="Normal"/>
    <w:unhideWhenUsed/>
    <w:qFormat/>
    <w:rsid w:val="000766D2"/>
    <w:pPr>
      <w:jc w:val="right"/>
      <w:outlineLvl w:val="0"/>
    </w:pPr>
    <w:rPr>
      <w:rFonts w:asciiTheme="majorHAnsi" w:eastAsiaTheme="majorEastAsia" w:hAnsiTheme="majorHAnsi" w:cstheme="majorBidi"/>
      <w:caps/>
      <w:color w:val="306785" w:themeColor="accent1" w:themeShade="BF"/>
      <w:sz w:val="21"/>
      <w:szCs w:val="21"/>
    </w:rPr>
  </w:style>
  <w:style w:type="paragraph" w:styleId="Heading2">
    <w:name w:val="heading 2"/>
    <w:basedOn w:val="Normal"/>
    <w:next w:val="Normal"/>
    <w:link w:val="Heading2Char"/>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Heading3">
    <w:name w:val="heading 3"/>
    <w:basedOn w:val="Normal"/>
    <w:next w:val="Normal"/>
    <w:link w:val="Heading3Char"/>
    <w:uiPriority w:val="9"/>
    <w:unhideWhenUsed/>
    <w:pPr>
      <w:keepNext/>
      <w:keepLines/>
      <w:spacing w:before="200" w:after="0"/>
      <w:outlineLvl w:val="2"/>
    </w:pPr>
    <w:rPr>
      <w:rFonts w:asciiTheme="majorHAnsi" w:eastAsiaTheme="majorEastAsia" w:hAnsiTheme="majorHAnsi" w:cstheme="majorBidi"/>
      <w:b/>
      <w:bCs/>
      <w:color w:val="418AB3" w:themeColor="accent1"/>
      <w14:ligatures w14:val="standardContextual"/>
    </w:rPr>
  </w:style>
  <w:style w:type="paragraph" w:styleId="Heading4">
    <w:name w:val="heading 4"/>
    <w:basedOn w:val="Normal"/>
    <w:next w:val="Normal"/>
    <w:link w:val="Heading4Char"/>
    <w:uiPriority w:val="9"/>
    <w:semiHidden/>
    <w:unhideWhenUsed/>
    <w:pPr>
      <w:keepNext/>
      <w:keepLines/>
      <w:spacing w:before="200" w:after="0"/>
      <w:outlineLvl w:val="3"/>
    </w:pPr>
    <w:rPr>
      <w:rFonts w:asciiTheme="majorHAnsi" w:eastAsiaTheme="majorEastAsia" w:hAnsiTheme="majorHAnsi" w:cstheme="majorBidi"/>
      <w:b/>
      <w:bCs/>
      <w:i/>
      <w:iCs/>
      <w:color w:val="418AB3"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04458"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04458"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1"/>
    <w:unhideWhenUsed/>
    <w:pPr>
      <w:spacing w:after="0" w:line="240" w:lineRule="auto"/>
    </w:pPr>
  </w:style>
  <w:style w:type="character" w:customStyle="1" w:styleId="FooterChar">
    <w:name w:val="Footer Char"/>
    <w:basedOn w:val="DefaultParagraphFont"/>
    <w:link w:val="Footer"/>
    <w:uiPriority w:val="1"/>
    <w:rPr>
      <w:kern w:val="20"/>
    </w:rPr>
  </w:style>
  <w:style w:type="paragraph" w:customStyle="1" w:styleId="ResumeText">
    <w:name w:val="Resume Text"/>
    <w:basedOn w:val="Normal"/>
    <w:qFormat/>
    <w:pPr>
      <w:spacing w:after="40"/>
      <w:ind w:right="1440"/>
    </w:p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18AB3"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18AB3"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04458"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04458"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ResumeTable">
    <w:name w:val="Resume Table"/>
    <w:basedOn w:val="TableNormal"/>
    <w:uiPriority w:val="99"/>
    <w:tblPr>
      <w:tblBorders>
        <w:insideH w:val="single" w:sz="4" w:space="0" w:color="418AB3" w:themeColor="accent1"/>
      </w:tblBorders>
      <w:tblCellMar>
        <w:top w:w="144" w:type="dxa"/>
        <w:left w:w="0" w:type="dxa"/>
        <w:bottom w:w="144" w:type="dxa"/>
        <w:right w:w="0" w:type="dxa"/>
      </w:tblCellMar>
    </w:tblPr>
  </w:style>
  <w:style w:type="table" w:customStyle="1" w:styleId="LetterTable">
    <w:name w:val="Letter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418AB3" w:themeColor="accent1"/>
        <w:sz w:val="22"/>
      </w:rPr>
    </w:tblStylePr>
    <w:tblStylePr w:type="firstCol">
      <w:rPr>
        <w:b/>
      </w:rPr>
    </w:tblStylePr>
  </w:style>
  <w:style w:type="character" w:styleId="Emphasis">
    <w:name w:val="Emphasis"/>
    <w:basedOn w:val="DefaultParagraphFont"/>
    <w:unhideWhenUsed/>
    <w:qFormat/>
    <w:rsid w:val="000766D2"/>
    <w:rPr>
      <w:color w:val="306785" w:themeColor="accent1" w:themeShade="BF"/>
    </w:rPr>
  </w:style>
  <w:style w:type="paragraph" w:customStyle="1" w:styleId="ContactInfo">
    <w:name w:val="Contact Info"/>
    <w:basedOn w:val="Normal"/>
    <w:qFormat/>
    <w:pPr>
      <w:spacing w:after="0" w:line="240" w:lineRule="auto"/>
      <w:jc w:val="right"/>
    </w:pPr>
    <w:rPr>
      <w:sz w:val="18"/>
      <w:szCs w:val="18"/>
    </w:rPr>
  </w:style>
  <w:style w:type="paragraph" w:customStyle="1" w:styleId="Name">
    <w:name w:val="Name"/>
    <w:basedOn w:val="Normal"/>
    <w:next w:val="Normal"/>
    <w:qFormat/>
    <w:rsid w:val="000766D2"/>
    <w:pPr>
      <w:pBdr>
        <w:top w:val="single" w:sz="4" w:space="4" w:color="306785" w:themeColor="accent1" w:themeShade="BF"/>
        <w:left w:val="single" w:sz="4" w:space="6" w:color="306785" w:themeColor="accent1" w:themeShade="BF"/>
        <w:bottom w:val="single" w:sz="4" w:space="4" w:color="306785" w:themeColor="accent1" w:themeShade="BF"/>
        <w:right w:val="single" w:sz="4" w:space="6" w:color="306785" w:themeColor="accent1" w:themeShade="BF"/>
      </w:pBdr>
      <w:shd w:val="clear" w:color="auto" w:fill="306785" w:themeFill="accent1" w:themeFillShade="BF"/>
      <w:spacing w:before="240"/>
      <w:ind w:left="144" w:right="144"/>
    </w:pPr>
    <w:rPr>
      <w:rFonts w:asciiTheme="majorHAnsi" w:eastAsiaTheme="majorEastAsia" w:hAnsiTheme="majorHAnsi" w:cstheme="majorBidi"/>
      <w:caps/>
      <w:color w:val="FFFFFF" w:themeColor="background1"/>
      <w:sz w:val="32"/>
      <w:szCs w:val="32"/>
    </w:rPr>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table" w:styleId="PlainTable4">
    <w:name w:val="Plain Table 4"/>
    <w:basedOn w:val="TableNormal"/>
    <w:uiPriority w:val="43"/>
    <w:rsid w:val="000766D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semiHidden/>
    <w:qFormat/>
    <w:rsid w:val="001601F0"/>
    <w:pPr>
      <w:ind w:left="720"/>
      <w:contextualSpacing/>
    </w:pPr>
  </w:style>
  <w:style w:type="character" w:styleId="Hyperlink">
    <w:name w:val="Hyperlink"/>
    <w:basedOn w:val="DefaultParagraphFont"/>
    <w:uiPriority w:val="99"/>
    <w:unhideWhenUsed/>
    <w:rsid w:val="001601F0"/>
    <w:rPr>
      <w:color w:val="F59E00" w:themeColor="hyperlink"/>
      <w:u w:val="single"/>
    </w:rPr>
  </w:style>
  <w:style w:type="character" w:styleId="UnresolvedMention">
    <w:name w:val="Unresolved Mention"/>
    <w:basedOn w:val="DefaultParagraphFont"/>
    <w:uiPriority w:val="99"/>
    <w:semiHidden/>
    <w:unhideWhenUsed/>
    <w:rsid w:val="001601F0"/>
    <w:rPr>
      <w:color w:val="605E5C"/>
      <w:shd w:val="clear" w:color="auto" w:fill="E1DFDD"/>
    </w:rPr>
  </w:style>
  <w:style w:type="character" w:customStyle="1" w:styleId="Heading2Char">
    <w:name w:val="Heading 2 Char"/>
    <w:basedOn w:val="DefaultParagraphFont"/>
    <w:link w:val="Heading2"/>
    <w:rsid w:val="000D55B3"/>
    <w:rPr>
      <w:rFonts w:asciiTheme="majorHAnsi" w:eastAsiaTheme="majorEastAsia" w:hAnsiTheme="majorHAnsi" w:cstheme="majorBidi"/>
      <w:b/>
      <w:bCs/>
      <w:caps/>
      <w:color w:val="404040" w:themeColor="text1" w:themeTint="BF"/>
      <w:kern w:val="20"/>
      <w14:ligatures w14:val="standardContextual"/>
    </w:rPr>
  </w:style>
  <w:style w:type="character" w:styleId="FollowedHyperlink">
    <w:name w:val="FollowedHyperlink"/>
    <w:basedOn w:val="DefaultParagraphFont"/>
    <w:uiPriority w:val="99"/>
    <w:semiHidden/>
    <w:unhideWhenUsed/>
    <w:rsid w:val="009154F8"/>
    <w:rPr>
      <w:color w:val="B2B2B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vohongkhang202@gmail.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linkedin.com/in/khang%2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VoHongKhang" TargetMode="External"/><Relationship Id="rId5" Type="http://schemas.openxmlformats.org/officeDocument/2006/relationships/numbering" Target="numbering.xml"/><Relationship Id="rId15" Type="http://schemas.openxmlformats.org/officeDocument/2006/relationships/hyperlink" Target="https://www.facebook.com/vokhang202." TargetMode="Externa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VoHongKha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nh%20Tien\AppData\Roaming\Microsoft\Templates\Functional%20resume%20(Simpl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3D6DB7FE5714815BBB946C73388BD5C"/>
        <w:category>
          <w:name w:val="General"/>
          <w:gallery w:val="placeholder"/>
        </w:category>
        <w:types>
          <w:type w:val="bbPlcHdr"/>
        </w:types>
        <w:behaviors>
          <w:behavior w:val="content"/>
        </w:behaviors>
        <w:guid w:val="{315B883A-49F7-42FC-B030-2B75BD052A87}"/>
      </w:docPartPr>
      <w:docPartBody>
        <w:p w:rsidR="00D82B88" w:rsidRDefault="00486F7B">
          <w:pPr>
            <w:pStyle w:val="63D6DB7FE5714815BBB946C73388BD5C"/>
          </w:pPr>
          <w:r>
            <w:rPr>
              <w:rStyle w:val="PlaceholderText"/>
            </w:rPr>
            <w:t>[Author]</w:t>
          </w:r>
        </w:p>
      </w:docPartBody>
    </w:docPart>
    <w:docPart>
      <w:docPartPr>
        <w:name w:val="A7CEE5EE73704AEBBA5322E0AA10A7B3"/>
        <w:category>
          <w:name w:val="General"/>
          <w:gallery w:val="placeholder"/>
        </w:category>
        <w:types>
          <w:type w:val="bbPlcHdr"/>
        </w:types>
        <w:behaviors>
          <w:behavior w:val="content"/>
        </w:behaviors>
        <w:guid w:val="{52F9F458-5BCC-4195-BF8E-05E5305014E5}"/>
      </w:docPartPr>
      <w:docPartBody>
        <w:p w:rsidR="00D82B88" w:rsidRDefault="00486F7B">
          <w:pPr>
            <w:pStyle w:val="A7CEE5EE73704AEBBA5322E0AA10A7B3"/>
          </w:pPr>
          <w:r>
            <w:rPr>
              <w:rStyle w:val="PlaceholderText"/>
            </w:rPr>
            <w:t>[field or area of accomplishment</w:t>
          </w:r>
        </w:p>
      </w:docPartBody>
    </w:docPart>
    <w:docPart>
      <w:docPartPr>
        <w:name w:val="7BBC479881764E06999918F4E0CD430A"/>
        <w:category>
          <w:name w:val="General"/>
          <w:gallery w:val="placeholder"/>
        </w:category>
        <w:types>
          <w:type w:val="bbPlcHdr"/>
        </w:types>
        <w:behaviors>
          <w:behavior w:val="content"/>
        </w:behaviors>
        <w:guid w:val="{46A2646E-1B2F-493A-A80C-E6141F5D8CC5}"/>
      </w:docPartPr>
      <w:docPartBody>
        <w:p w:rsidR="00D82B88" w:rsidRDefault="00486F7B">
          <w:pPr>
            <w:pStyle w:val="7BBC479881764E06999918F4E0CD430A"/>
          </w:pPr>
          <w:r>
            <w:t>[Professional or technical skills]</w:t>
          </w:r>
        </w:p>
      </w:docPartBody>
    </w:docPart>
    <w:docPart>
      <w:docPartPr>
        <w:name w:val="6CBECC3035EE47E7BE15704313B8C7EA"/>
        <w:category>
          <w:name w:val="General"/>
          <w:gallery w:val="placeholder"/>
        </w:category>
        <w:types>
          <w:type w:val="bbPlcHdr"/>
        </w:types>
        <w:behaviors>
          <w:behavior w:val="content"/>
        </w:behaviors>
        <w:guid w:val="{C090923F-D08B-476F-8834-969842F848DD}"/>
      </w:docPartPr>
      <w:docPartBody>
        <w:p w:rsidR="00D82B88" w:rsidRDefault="00486F7B">
          <w:pPr>
            <w:pStyle w:val="6CBECC3035EE47E7BE15704313B8C7EA"/>
          </w:pPr>
          <w:r>
            <w:rPr>
              <w:rStyle w:val="PlaceholderText"/>
            </w:rPr>
            <w:t>Enter any content that you want to repeat, including other content controls. You can also insert this control around table rows in order to repeat parts of a table.</w:t>
          </w:r>
        </w:p>
      </w:docPartBody>
    </w:docPart>
    <w:docPart>
      <w:docPartPr>
        <w:name w:val="5995EDF734AD45F98C60F7A787E83941"/>
        <w:category>
          <w:name w:val="General"/>
          <w:gallery w:val="placeholder"/>
        </w:category>
        <w:types>
          <w:type w:val="bbPlcHdr"/>
        </w:types>
        <w:behaviors>
          <w:behavior w:val="content"/>
        </w:behaviors>
        <w:guid w:val="{300C1E3B-D8C0-4ED8-AD73-E9ABE4FE1B0B}"/>
      </w:docPartPr>
      <w:docPartBody>
        <w:p w:rsidR="00D82B88" w:rsidRDefault="00486F7B">
          <w:pPr>
            <w:pStyle w:val="5995EDF734AD45F98C60F7A787E83941"/>
          </w:pPr>
          <w:r>
            <w:t>You might want to include your GPA here and a brief summary of relevant coursework, awards, and honors.</w:t>
          </w:r>
        </w:p>
      </w:docPartBody>
    </w:docPart>
    <w:docPart>
      <w:docPartPr>
        <w:name w:val="801980041A774A74A138B60B7EF20056"/>
        <w:category>
          <w:name w:val="General"/>
          <w:gallery w:val="placeholder"/>
        </w:category>
        <w:types>
          <w:type w:val="bbPlcHdr"/>
        </w:types>
        <w:behaviors>
          <w:behavior w:val="content"/>
        </w:behaviors>
        <w:guid w:val="{BB33EB12-E59E-4C4D-A478-EDF71C4FD3AE}"/>
      </w:docPartPr>
      <w:docPartBody>
        <w:p w:rsidR="00D82B88" w:rsidRDefault="00A70771" w:rsidP="00A70771">
          <w:pPr>
            <w:pStyle w:val="801980041A774A74A138B60B7EF20056"/>
          </w:pPr>
          <w:r>
            <w:rPr>
              <w:rStyle w:val="PlaceholderText"/>
            </w:rPr>
            <w:t>[field or area of accomplishment</w:t>
          </w:r>
        </w:p>
      </w:docPartBody>
    </w:docPart>
    <w:docPart>
      <w:docPartPr>
        <w:name w:val="EC04D783C93446579199710284F654AE"/>
        <w:category>
          <w:name w:val="General"/>
          <w:gallery w:val="placeholder"/>
        </w:category>
        <w:types>
          <w:type w:val="bbPlcHdr"/>
        </w:types>
        <w:behaviors>
          <w:behavior w:val="content"/>
        </w:behaviors>
        <w:guid w:val="{15B43A73-E01B-4522-AE5E-6652BDDA72B3}"/>
      </w:docPartPr>
      <w:docPartBody>
        <w:p w:rsidR="00D82B88" w:rsidRDefault="00A70771" w:rsidP="00A70771">
          <w:pPr>
            <w:pStyle w:val="EC04D783C93446579199710284F654AE"/>
          </w:pPr>
          <w:r>
            <w:rPr>
              <w:rStyle w:val="PlaceholderText"/>
            </w:rPr>
            <w:t>[field or area of accomplishment</w:t>
          </w:r>
        </w:p>
      </w:docPartBody>
    </w:docPart>
    <w:docPart>
      <w:docPartPr>
        <w:name w:val="984C726847AF4EA8B04BE02E42649F7C"/>
        <w:category>
          <w:name w:val="General"/>
          <w:gallery w:val="placeholder"/>
        </w:category>
        <w:types>
          <w:type w:val="bbPlcHdr"/>
        </w:types>
        <w:behaviors>
          <w:behavior w:val="content"/>
        </w:behaviors>
        <w:guid w:val="{718851E7-48E8-4E84-ADEF-A8F347AAD0FD}"/>
      </w:docPartPr>
      <w:docPartBody>
        <w:p w:rsidR="00D82B88" w:rsidRDefault="00A70771" w:rsidP="00A70771">
          <w:pPr>
            <w:pStyle w:val="984C726847AF4EA8B04BE02E42649F7C"/>
          </w:pPr>
          <w:r>
            <w:rPr>
              <w:rStyle w:val="PlaceholderText"/>
            </w:rPr>
            <w:t>Enter any content that you want to repeat, including other content controls. You can also insert this control around table rows in order to repeat parts of a table.</w:t>
          </w:r>
        </w:p>
      </w:docPartBody>
    </w:docPart>
    <w:docPart>
      <w:docPartPr>
        <w:name w:val="D178FAAF7B234193ABE5D786F10043DA"/>
        <w:category>
          <w:name w:val="General"/>
          <w:gallery w:val="placeholder"/>
        </w:category>
        <w:types>
          <w:type w:val="bbPlcHdr"/>
        </w:types>
        <w:behaviors>
          <w:behavior w:val="content"/>
        </w:behaviors>
        <w:guid w:val="{D79F5A50-F4CB-46DB-A269-E92CBCD34E52}"/>
      </w:docPartPr>
      <w:docPartBody>
        <w:p w:rsidR="00D82B88" w:rsidRDefault="00A70771" w:rsidP="00A70771">
          <w:pPr>
            <w:pStyle w:val="D178FAAF7B234193ABE5D786F10043DA"/>
          </w:pPr>
          <w:r>
            <w:rPr>
              <w:rStyle w:val="PlaceholderText"/>
            </w:rPr>
            <w:t>Enter any content that you want to repeat, including other content controls. You can also insert this control around table rows in order to repeat parts of a table.</w:t>
          </w:r>
        </w:p>
      </w:docPartBody>
    </w:docPart>
    <w:docPart>
      <w:docPartPr>
        <w:name w:val="B45B5A9E7A8F469993B3B2DB75DBD09D"/>
        <w:category>
          <w:name w:val="General"/>
          <w:gallery w:val="placeholder"/>
        </w:category>
        <w:types>
          <w:type w:val="bbPlcHdr"/>
        </w:types>
        <w:behaviors>
          <w:behavior w:val="content"/>
        </w:behaviors>
        <w:guid w:val="{C38B2593-361E-4EB6-8954-117BE4017626}"/>
      </w:docPartPr>
      <w:docPartBody>
        <w:p w:rsidR="00D82B88" w:rsidRDefault="00A70771" w:rsidP="00A70771">
          <w:pPr>
            <w:pStyle w:val="B45B5A9E7A8F469993B3B2DB75DBD09D"/>
          </w:pPr>
          <w:r>
            <w:rPr>
              <w:rStyle w:val="PlaceholderText"/>
            </w:rPr>
            <w:t>Enter any content that you want to repeat, including other content controls. You can also insert this control around table rows in order to repeat parts of a table.</w:t>
          </w:r>
        </w:p>
      </w:docPartBody>
    </w:docPart>
    <w:docPart>
      <w:docPartPr>
        <w:name w:val="92EDB552502949D8BEE80EC728993DF7"/>
        <w:category>
          <w:name w:val="General"/>
          <w:gallery w:val="placeholder"/>
        </w:category>
        <w:types>
          <w:type w:val="bbPlcHdr"/>
        </w:types>
        <w:behaviors>
          <w:behavior w:val="content"/>
        </w:behaviors>
        <w:guid w:val="{6B9BEEB6-489C-4456-B6FA-694A5F80D1EF}"/>
      </w:docPartPr>
      <w:docPartBody>
        <w:p w:rsidR="00D82B88" w:rsidRDefault="00A70771" w:rsidP="00A70771">
          <w:pPr>
            <w:pStyle w:val="92EDB552502949D8BEE80EC728993DF7"/>
          </w:pPr>
          <w:r>
            <w:rPr>
              <w:rStyle w:val="PlaceholderText"/>
            </w:rPr>
            <w:t>Enter any content that you want to repeat, including other content controls. You can also insert this control around table rows in order to repeat parts of a table.</w:t>
          </w:r>
        </w:p>
      </w:docPartBody>
    </w:docPart>
    <w:docPart>
      <w:docPartPr>
        <w:name w:val="8DFB72539D11442AAD09FB45DD7DD91E"/>
        <w:category>
          <w:name w:val="General"/>
          <w:gallery w:val="placeholder"/>
        </w:category>
        <w:types>
          <w:type w:val="bbPlcHdr"/>
        </w:types>
        <w:behaviors>
          <w:behavior w:val="content"/>
        </w:behaviors>
        <w:guid w:val="{FF3F063D-B60F-4286-95D2-62269E417C35}"/>
      </w:docPartPr>
      <w:docPartBody>
        <w:p w:rsidR="00D82B88" w:rsidRDefault="00A70771" w:rsidP="00A70771">
          <w:pPr>
            <w:pStyle w:val="8DFB72539D11442AAD09FB45DD7DD91E"/>
          </w:pPr>
          <w:r>
            <w:rPr>
              <w:rStyle w:val="PlaceholderText"/>
            </w:rPr>
            <w:t>Enter any content that you want to repeat, including other content controls. You can also insert this control around table rows in order to repeat parts of a table.</w:t>
          </w:r>
        </w:p>
      </w:docPartBody>
    </w:docPart>
    <w:docPart>
      <w:docPartPr>
        <w:name w:val="98AC9532E20B4B88A5D0D23165439299"/>
        <w:category>
          <w:name w:val="General"/>
          <w:gallery w:val="placeholder"/>
        </w:category>
        <w:types>
          <w:type w:val="bbPlcHdr"/>
        </w:types>
        <w:behaviors>
          <w:behavior w:val="content"/>
        </w:behaviors>
        <w:guid w:val="{E1282F3A-067E-4B99-97D5-24DEF5D81CA0}"/>
      </w:docPartPr>
      <w:docPartBody>
        <w:p w:rsidR="00D82B88" w:rsidRDefault="00A70771" w:rsidP="00A70771">
          <w:pPr>
            <w:pStyle w:val="98AC9532E20B4B88A5D0D23165439299"/>
          </w:pPr>
          <w:r>
            <w:rPr>
              <w:rStyle w:val="PlaceholderText"/>
            </w:rPr>
            <w:t>Enter any content that you want to repeat, including other content controls. You can also insert this control around table rows in order to repeat parts of a table.</w:t>
          </w:r>
        </w:p>
      </w:docPartBody>
    </w:docPart>
    <w:docPart>
      <w:docPartPr>
        <w:name w:val="02989B9AA5604D62BA68D07B7444E37D"/>
        <w:category>
          <w:name w:val="General"/>
          <w:gallery w:val="placeholder"/>
        </w:category>
        <w:types>
          <w:type w:val="bbPlcHdr"/>
        </w:types>
        <w:behaviors>
          <w:behavior w:val="content"/>
        </w:behaviors>
        <w:guid w:val="{88119CA2-6C6F-4CFA-8071-7279D3BF6DC7}"/>
      </w:docPartPr>
      <w:docPartBody>
        <w:p w:rsidR="00D82B88" w:rsidRDefault="00A70771" w:rsidP="00A70771">
          <w:pPr>
            <w:pStyle w:val="02989B9AA5604D62BA68D07B7444E37D"/>
          </w:pPr>
          <w:r>
            <w:rPr>
              <w:rStyle w:val="PlaceholderText"/>
            </w:rPr>
            <w:t>Enter any content that you want to repeat, including other content controls. You can also insert this control around table rows in order to repeat parts of a table.</w:t>
          </w:r>
        </w:p>
      </w:docPartBody>
    </w:docPart>
    <w:docPart>
      <w:docPartPr>
        <w:name w:val="D68C2C5CAD7E4055B8D447CEEF0A24F8"/>
        <w:category>
          <w:name w:val="General"/>
          <w:gallery w:val="placeholder"/>
        </w:category>
        <w:types>
          <w:type w:val="bbPlcHdr"/>
        </w:types>
        <w:behaviors>
          <w:behavior w:val="content"/>
        </w:behaviors>
        <w:guid w:val="{824CCC01-5DBC-4D30-9F5F-1596C315213D}"/>
      </w:docPartPr>
      <w:docPartBody>
        <w:p w:rsidR="00000000" w:rsidRDefault="00D82B88" w:rsidP="00D82B88">
          <w:pPr>
            <w:pStyle w:val="D68C2C5CAD7E4055B8D447CEEF0A24F8"/>
          </w:pPr>
          <w:r>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VN Cat Bien">
    <w:altName w:val="Cambria"/>
    <w:charset w:val="00"/>
    <w:family w:val="roman"/>
    <w:pitch w:val="variable"/>
    <w:sig w:usb0="00000087" w:usb1="00000000" w:usb2="00000000" w:usb3="00000000" w:csb0="0000001B"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771"/>
    <w:rsid w:val="00486F7B"/>
    <w:rsid w:val="00A70771"/>
    <w:rsid w:val="00D82B88"/>
    <w:rsid w:val="00EF6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C7165FFE7B431CB5CE1A1425275B90">
    <w:name w:val="CEC7165FFE7B431CB5CE1A1425275B90"/>
  </w:style>
  <w:style w:type="paragraph" w:customStyle="1" w:styleId="66296B83278D4E1099EF107D2F553D3D">
    <w:name w:val="66296B83278D4E1099EF107D2F553D3D"/>
  </w:style>
  <w:style w:type="paragraph" w:customStyle="1" w:styleId="89F3DE1D735546198B93FCE963E631F0">
    <w:name w:val="89F3DE1D735546198B93FCE963E631F0"/>
  </w:style>
  <w:style w:type="paragraph" w:customStyle="1" w:styleId="C7AE3623D9164EB59AA923221A881604">
    <w:name w:val="C7AE3623D9164EB59AA923221A881604"/>
  </w:style>
  <w:style w:type="character" w:styleId="Emphasis">
    <w:name w:val="Emphasis"/>
    <w:basedOn w:val="DefaultParagraphFont"/>
    <w:unhideWhenUsed/>
    <w:qFormat/>
    <w:rPr>
      <w:color w:val="4472C4" w:themeColor="accent1"/>
    </w:rPr>
  </w:style>
  <w:style w:type="paragraph" w:customStyle="1" w:styleId="36BE3D9E1F2C49CF927CA867581EA07C">
    <w:name w:val="36BE3D9E1F2C49CF927CA867581EA07C"/>
  </w:style>
  <w:style w:type="character" w:styleId="PlaceholderText">
    <w:name w:val="Placeholder Text"/>
    <w:basedOn w:val="DefaultParagraphFont"/>
    <w:uiPriority w:val="99"/>
    <w:semiHidden/>
    <w:rsid w:val="00D82B88"/>
    <w:rPr>
      <w:color w:val="808080"/>
    </w:rPr>
  </w:style>
  <w:style w:type="paragraph" w:customStyle="1" w:styleId="63D6DB7FE5714815BBB946C73388BD5C">
    <w:name w:val="63D6DB7FE5714815BBB946C73388BD5C"/>
  </w:style>
  <w:style w:type="paragraph" w:customStyle="1" w:styleId="A4406CFE6AD148E38AB60E042E90B741">
    <w:name w:val="A4406CFE6AD148E38AB60E042E90B741"/>
  </w:style>
  <w:style w:type="paragraph" w:customStyle="1" w:styleId="A7CEE5EE73704AEBBA5322E0AA10A7B3">
    <w:name w:val="A7CEE5EE73704AEBBA5322E0AA10A7B3"/>
  </w:style>
  <w:style w:type="paragraph" w:customStyle="1" w:styleId="FDA405AC730545A7A23230FDE42F3D10">
    <w:name w:val="FDA405AC730545A7A23230FDE42F3D10"/>
  </w:style>
  <w:style w:type="paragraph" w:customStyle="1" w:styleId="655BE8F182C64A2EAD0897E00CBC624F">
    <w:name w:val="655BE8F182C64A2EAD0897E00CBC624F"/>
  </w:style>
  <w:style w:type="paragraph" w:customStyle="1" w:styleId="7BBC479881764E06999918F4E0CD430A">
    <w:name w:val="7BBC479881764E06999918F4E0CD430A"/>
  </w:style>
  <w:style w:type="paragraph" w:customStyle="1" w:styleId="6CBECC3035EE47E7BE15704313B8C7EA">
    <w:name w:val="6CBECC3035EE47E7BE15704313B8C7EA"/>
  </w:style>
  <w:style w:type="paragraph" w:customStyle="1" w:styleId="14F0B9469C464BC9BE9A305A65A1F5AA">
    <w:name w:val="14F0B9469C464BC9BE9A305A65A1F5AA"/>
  </w:style>
  <w:style w:type="paragraph" w:customStyle="1" w:styleId="7FF8C78322FB450E9E3FFEA42A31E11F">
    <w:name w:val="7FF8C78322FB450E9E3FFEA42A31E11F"/>
  </w:style>
  <w:style w:type="paragraph" w:customStyle="1" w:styleId="865FBDEB2E5C4080BF8A2818AA36D011">
    <w:name w:val="865FBDEB2E5C4080BF8A2818AA36D011"/>
  </w:style>
  <w:style w:type="paragraph" w:customStyle="1" w:styleId="5995EDF734AD45F98C60F7A787E83941">
    <w:name w:val="5995EDF734AD45F98C60F7A787E83941"/>
  </w:style>
  <w:style w:type="paragraph" w:customStyle="1" w:styleId="8543D904F06F44C0BB2C2CE26F66E65E">
    <w:name w:val="8543D904F06F44C0BB2C2CE26F66E65E"/>
  </w:style>
  <w:style w:type="paragraph" w:customStyle="1" w:styleId="7DA1A573848549E6B5436E74A333F8C9">
    <w:name w:val="7DA1A573848549E6B5436E74A333F8C9"/>
  </w:style>
  <w:style w:type="paragraph" w:customStyle="1" w:styleId="413A78E7659046418A151229093C71B2">
    <w:name w:val="413A78E7659046418A151229093C71B2"/>
  </w:style>
  <w:style w:type="paragraph" w:customStyle="1" w:styleId="6AE768334078456C98A4B17C71A0786D">
    <w:name w:val="6AE768334078456C98A4B17C71A0786D"/>
    <w:rsid w:val="00A70771"/>
  </w:style>
  <w:style w:type="paragraph" w:customStyle="1" w:styleId="801980041A774A74A138B60B7EF20056">
    <w:name w:val="801980041A774A74A138B60B7EF20056"/>
    <w:rsid w:val="00A70771"/>
  </w:style>
  <w:style w:type="paragraph" w:customStyle="1" w:styleId="1BE20F873670472F8A97B40EEBA382DB">
    <w:name w:val="1BE20F873670472F8A97B40EEBA382DB"/>
    <w:rsid w:val="00A70771"/>
  </w:style>
  <w:style w:type="paragraph" w:customStyle="1" w:styleId="EC04D783C93446579199710284F654AE">
    <w:name w:val="EC04D783C93446579199710284F654AE"/>
    <w:rsid w:val="00A70771"/>
  </w:style>
  <w:style w:type="paragraph" w:customStyle="1" w:styleId="45204C44D79B4923AB0778D256CE78A8">
    <w:name w:val="45204C44D79B4923AB0778D256CE78A8"/>
    <w:rsid w:val="00A70771"/>
  </w:style>
  <w:style w:type="paragraph" w:customStyle="1" w:styleId="E5DCE331FA81499DB75EE2FBB159475A">
    <w:name w:val="E5DCE331FA81499DB75EE2FBB159475A"/>
    <w:rsid w:val="00A70771"/>
  </w:style>
  <w:style w:type="paragraph" w:customStyle="1" w:styleId="C29736E1A6AE45C8AA3938713698FF28">
    <w:name w:val="C29736E1A6AE45C8AA3938713698FF28"/>
    <w:rsid w:val="00A70771"/>
  </w:style>
  <w:style w:type="paragraph" w:customStyle="1" w:styleId="2FBD649E8B0944079C5BEB8937BDA28C">
    <w:name w:val="2FBD649E8B0944079C5BEB8937BDA28C"/>
    <w:rsid w:val="00A70771"/>
  </w:style>
  <w:style w:type="paragraph" w:customStyle="1" w:styleId="C31C544D1545431D97E885B26B80BCA4">
    <w:name w:val="C31C544D1545431D97E885B26B80BCA4"/>
    <w:rsid w:val="00A70771"/>
  </w:style>
  <w:style w:type="paragraph" w:customStyle="1" w:styleId="A06AFF80F04F427AA1DB761702E85D92">
    <w:name w:val="A06AFF80F04F427AA1DB761702E85D92"/>
    <w:rsid w:val="00A70771"/>
  </w:style>
  <w:style w:type="paragraph" w:customStyle="1" w:styleId="B7563F87846849EA822ABC6637F3269A">
    <w:name w:val="B7563F87846849EA822ABC6637F3269A"/>
    <w:rsid w:val="00A70771"/>
  </w:style>
  <w:style w:type="paragraph" w:customStyle="1" w:styleId="9B981E1E079C4BDC917425F4C8C614CD">
    <w:name w:val="9B981E1E079C4BDC917425F4C8C614CD"/>
    <w:rsid w:val="00A70771"/>
  </w:style>
  <w:style w:type="paragraph" w:customStyle="1" w:styleId="0C975BC85DAF481AB55EA95F0E36C913">
    <w:name w:val="0C975BC85DAF481AB55EA95F0E36C913"/>
    <w:rsid w:val="00A70771"/>
  </w:style>
  <w:style w:type="paragraph" w:customStyle="1" w:styleId="9D927F4DB3D946CB8C992ED9BDC3B52B">
    <w:name w:val="9D927F4DB3D946CB8C992ED9BDC3B52B"/>
    <w:rsid w:val="00A70771"/>
  </w:style>
  <w:style w:type="paragraph" w:customStyle="1" w:styleId="984C726847AF4EA8B04BE02E42649F7C">
    <w:name w:val="984C726847AF4EA8B04BE02E42649F7C"/>
    <w:rsid w:val="00A70771"/>
  </w:style>
  <w:style w:type="paragraph" w:customStyle="1" w:styleId="85C0CE98ED89474CAD82BC6C2C00A6FE">
    <w:name w:val="85C0CE98ED89474CAD82BC6C2C00A6FE"/>
    <w:rsid w:val="00A70771"/>
  </w:style>
  <w:style w:type="paragraph" w:customStyle="1" w:styleId="B76FA7DB6CFF46E49D5AF5A5890DE6A9">
    <w:name w:val="B76FA7DB6CFF46E49D5AF5A5890DE6A9"/>
    <w:rsid w:val="00A70771"/>
  </w:style>
  <w:style w:type="paragraph" w:customStyle="1" w:styleId="D0558FDF1D6C4C7E94ABA7816AEFBB29">
    <w:name w:val="D0558FDF1D6C4C7E94ABA7816AEFBB29"/>
    <w:rsid w:val="00A70771"/>
  </w:style>
  <w:style w:type="paragraph" w:customStyle="1" w:styleId="D178FAAF7B234193ABE5D786F10043DA">
    <w:name w:val="D178FAAF7B234193ABE5D786F10043DA"/>
    <w:rsid w:val="00A70771"/>
  </w:style>
  <w:style w:type="paragraph" w:customStyle="1" w:styleId="B45B5A9E7A8F469993B3B2DB75DBD09D">
    <w:name w:val="B45B5A9E7A8F469993B3B2DB75DBD09D"/>
    <w:rsid w:val="00A70771"/>
  </w:style>
  <w:style w:type="paragraph" w:customStyle="1" w:styleId="E8719C3CE4EB4C8AA923D0BEBE80F07B">
    <w:name w:val="E8719C3CE4EB4C8AA923D0BEBE80F07B"/>
    <w:rsid w:val="00A70771"/>
  </w:style>
  <w:style w:type="paragraph" w:customStyle="1" w:styleId="EA5E9809270148479B613132E01C51F1">
    <w:name w:val="EA5E9809270148479B613132E01C51F1"/>
    <w:rsid w:val="00A70771"/>
  </w:style>
  <w:style w:type="paragraph" w:customStyle="1" w:styleId="92EDB552502949D8BEE80EC728993DF7">
    <w:name w:val="92EDB552502949D8BEE80EC728993DF7"/>
    <w:rsid w:val="00A70771"/>
  </w:style>
  <w:style w:type="paragraph" w:customStyle="1" w:styleId="8DFB72539D11442AAD09FB45DD7DD91E">
    <w:name w:val="8DFB72539D11442AAD09FB45DD7DD91E"/>
    <w:rsid w:val="00A70771"/>
  </w:style>
  <w:style w:type="paragraph" w:customStyle="1" w:styleId="B0C11AD428024F589EB33A8988397244">
    <w:name w:val="B0C11AD428024F589EB33A8988397244"/>
    <w:rsid w:val="00A70771"/>
  </w:style>
  <w:style w:type="paragraph" w:customStyle="1" w:styleId="9B09C53E08A4498E806A5EC0945EB985">
    <w:name w:val="9B09C53E08A4498E806A5EC0945EB985"/>
    <w:rsid w:val="00A70771"/>
  </w:style>
  <w:style w:type="paragraph" w:customStyle="1" w:styleId="97194C7B19CE4CBC85026EE5A6CC6899">
    <w:name w:val="97194C7B19CE4CBC85026EE5A6CC6899"/>
    <w:rsid w:val="00A70771"/>
  </w:style>
  <w:style w:type="paragraph" w:customStyle="1" w:styleId="98AC9532E20B4B88A5D0D23165439299">
    <w:name w:val="98AC9532E20B4B88A5D0D23165439299"/>
    <w:rsid w:val="00A70771"/>
  </w:style>
  <w:style w:type="paragraph" w:customStyle="1" w:styleId="02989B9AA5604D62BA68D07B7444E37D">
    <w:name w:val="02989B9AA5604D62BA68D07B7444E37D"/>
    <w:rsid w:val="00A70771"/>
  </w:style>
  <w:style w:type="paragraph" w:customStyle="1" w:styleId="D68C2C5CAD7E4055B8D447CEEF0A24F8">
    <w:name w:val="D68C2C5CAD7E4055B8D447CEEF0A24F8"/>
    <w:rsid w:val="00D82B88"/>
    <w:rPr>
      <w:lang w:val="vi-VN" w:eastAsia="vi-V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usiness Set Blu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859786</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2012-09-24T09:41:03+00:00</AssetStart>
    <FriendlyTitle xmlns="4873beb7-5857-4685-be1f-d57550cc96cc" xsi:nil="true"/>
    <MarketSpecific xmlns="4873beb7-5857-4685-be1f-d57550cc96cc">false</MarketSpecific>
    <TPNamespace xmlns="4873beb7-5857-4685-be1f-d57550cc96cc" xsi:nil="true"/>
    <PublishStatusLookup xmlns="4873beb7-5857-4685-be1f-d57550cc96cc">
      <Value>1638549</Value>
    </PublishStatusLookup>
    <APAuthor xmlns="4873beb7-5857-4685-be1f-d57550cc96cc">
      <UserInfo>
        <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 xsi:nil="true"/>
    <MachineTranslated xmlns="4873beb7-5857-4685-be1f-d57550cc96cc">false</MachineTranslated>
    <OutputCachingOn xmlns="4873beb7-5857-4685-be1f-d57550cc96cc">false</OutputCachingOn>
    <TemplateStatus xmlns="4873beb7-5857-4685-be1f-d57550cc96cc">Complete</TemplateStatus>
    <IsSearchable xmlns="4873beb7-5857-4685-be1f-d57550cc96cc">false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TP103463018</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734656-281C-4DF1-98DD-1F77AD35F171}">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067452F0-D367-4558-8133-8E9768FD1C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4F725E2-5EB5-4963-AD57-B1E2DB38ACD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Functional resume (Simple design).dotx</Template>
  <TotalTime>217</TotalTime>
  <Pages>3</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VÕ HỒNG KHANG</dc:creator>
  <cp:lastModifiedBy>vohongkhang@outlook.com</cp:lastModifiedBy>
  <cp:revision>43</cp:revision>
  <cp:lastPrinted>2021-07-01T04:10:00Z</cp:lastPrinted>
  <dcterms:created xsi:type="dcterms:W3CDTF">2021-07-01T01:36:00Z</dcterms:created>
  <dcterms:modified xsi:type="dcterms:W3CDTF">2022-12-27T07:58:00Z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ies>
</file>